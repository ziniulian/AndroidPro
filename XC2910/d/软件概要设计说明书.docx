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449"/>
        <w:gridCol w:w="3063"/>
        <w:gridCol w:w="1255"/>
        <w:gridCol w:w="3218"/>
      </w:tblGrid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704" w:type="pct"/>
          </w:tcPr>
          <w:p w:rsidR="007F5B4D" w:rsidRDefault="007F5B4D" w:rsidP="007F5B4D">
            <w:pPr>
              <w:pStyle w:val="af0"/>
            </w:pPr>
            <w:r>
              <w:t>XC2910</w:t>
            </w:r>
            <w:r>
              <w:rPr>
                <w:rFonts w:hint="eastAsia"/>
              </w:rPr>
              <w:t>安卓版</w:t>
            </w:r>
            <w:r>
              <w:t>手持机</w:t>
            </w:r>
            <w:r>
              <w:rPr>
                <w:rFonts w:hint="eastAsia"/>
              </w:rPr>
              <w:t>项目</w:t>
            </w:r>
          </w:p>
          <w:p w:rsidR="00D57CB6" w:rsidRDefault="007F5B4D" w:rsidP="007F5B4D">
            <w:pPr>
              <w:pStyle w:val="af0"/>
            </w:pPr>
            <w:r>
              <w:rPr>
                <w:rFonts w:hint="eastAsia"/>
              </w:rPr>
              <w:t>应用软件概要设计说明书</w:t>
            </w: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1791" w:type="pct"/>
            <w:vAlign w:val="center"/>
          </w:tcPr>
          <w:p w:rsidR="00D57CB6" w:rsidRDefault="00092838">
            <w:pPr>
              <w:pStyle w:val="af0"/>
            </w:pPr>
            <w:r>
              <w:rPr>
                <w:rFonts w:hint="eastAsia"/>
              </w:rPr>
              <w:t>V1.0</w:t>
            </w:r>
          </w:p>
        </w:tc>
      </w:tr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机密级别</w:t>
            </w:r>
          </w:p>
        </w:tc>
        <w:tc>
          <w:tcPr>
            <w:tcW w:w="1704" w:type="pct"/>
          </w:tcPr>
          <w:p w:rsidR="00D57CB6" w:rsidRDefault="00D57CB6">
            <w:pPr>
              <w:pStyle w:val="af0"/>
            </w:pP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791" w:type="pct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共</w:t>
            </w:r>
            <w:r w:rsidR="005F41C2">
              <w:rPr>
                <w:rFonts w:hint="eastAsia"/>
              </w:rPr>
              <w:t xml:space="preserve"> </w:t>
            </w:r>
            <w:r w:rsidR="00385276">
              <w:t>6</w:t>
            </w:r>
            <w:bookmarkStart w:id="0" w:name="_GoBack"/>
            <w:bookmarkEnd w:id="0"/>
            <w:r w:rsidR="005F41C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</w:t>
            </w:r>
          </w:p>
        </w:tc>
      </w:tr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704" w:type="pct"/>
          </w:tcPr>
          <w:p w:rsidR="00D57CB6" w:rsidRDefault="00D57CB6">
            <w:pPr>
              <w:pStyle w:val="af0"/>
            </w:pP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</w:p>
        </w:tc>
        <w:tc>
          <w:tcPr>
            <w:tcW w:w="1791" w:type="pct"/>
            <w:vAlign w:val="center"/>
          </w:tcPr>
          <w:p w:rsidR="00D57CB6" w:rsidRDefault="00D57CB6">
            <w:pPr>
              <w:pStyle w:val="af0"/>
            </w:pPr>
          </w:p>
        </w:tc>
      </w:tr>
    </w:tbl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tbl>
      <w:tblPr>
        <w:tblW w:w="0" w:type="auto"/>
        <w:tblLook w:val="0000" w:firstRow="0" w:lastRow="0" w:firstColumn="0" w:lastColumn="0" w:noHBand="0" w:noVBand="0"/>
      </w:tblPr>
      <w:tblGrid>
        <w:gridCol w:w="9031"/>
      </w:tblGrid>
      <w:tr w:rsidR="00D57CB6">
        <w:trPr>
          <w:trHeight w:hRule="exact" w:val="5093"/>
        </w:trPr>
        <w:tc>
          <w:tcPr>
            <w:tcW w:w="9247" w:type="dxa"/>
          </w:tcPr>
          <w:p w:rsidR="0050090D" w:rsidRDefault="0050090D" w:rsidP="00EC48C8">
            <w:pPr>
              <w:pStyle w:val="af1"/>
            </w:pPr>
            <w:r>
              <w:rPr>
                <w:rFonts w:hint="eastAsia"/>
              </w:rPr>
              <w:t>XC2910</w:t>
            </w:r>
            <w:r w:rsidR="00AD6464">
              <w:rPr>
                <w:rFonts w:hint="eastAsia"/>
              </w:rPr>
              <w:t>安卓版</w:t>
            </w:r>
            <w:r w:rsidR="00AD6464">
              <w:t>手持机</w:t>
            </w:r>
            <w:r w:rsidR="00D3498D">
              <w:rPr>
                <w:rFonts w:hint="eastAsia"/>
              </w:rPr>
              <w:t>项目</w:t>
            </w:r>
          </w:p>
          <w:p w:rsidR="00D57CB6" w:rsidRDefault="00D3498D" w:rsidP="00EC48C8">
            <w:pPr>
              <w:pStyle w:val="af1"/>
            </w:pPr>
            <w:r>
              <w:rPr>
                <w:rFonts w:hint="eastAsia"/>
              </w:rPr>
              <w:t>软件概要设计说明书</w:t>
            </w:r>
          </w:p>
        </w:tc>
      </w:tr>
    </w:tbl>
    <w:p w:rsidR="00D57CB6" w:rsidRDefault="00D57CB6">
      <w:pPr>
        <w:pStyle w:val="af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090"/>
        <w:gridCol w:w="850"/>
        <w:gridCol w:w="1726"/>
      </w:tblGrid>
      <w:tr w:rsidR="00732AEB" w:rsidTr="00973E5A">
        <w:trPr>
          <w:jc w:val="center"/>
        </w:trPr>
        <w:tc>
          <w:tcPr>
            <w:tcW w:w="1176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1090" w:type="dxa"/>
            <w:vAlign w:val="center"/>
          </w:tcPr>
          <w:p w:rsidR="00732AEB" w:rsidRDefault="00092838" w:rsidP="00732AEB">
            <w:pPr>
              <w:pStyle w:val="af0"/>
            </w:pPr>
            <w:r>
              <w:rPr>
                <w:rFonts w:hint="eastAsia"/>
              </w:rPr>
              <w:t>李泽荣</w:t>
            </w:r>
          </w:p>
        </w:tc>
        <w:tc>
          <w:tcPr>
            <w:tcW w:w="850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732AEB" w:rsidRDefault="00092838" w:rsidP="00732AEB">
            <w:pPr>
              <w:pStyle w:val="af0"/>
            </w:pPr>
            <w:r>
              <w:t>2017-08-03</w:t>
            </w:r>
          </w:p>
        </w:tc>
      </w:tr>
      <w:tr w:rsidR="00D3498D" w:rsidTr="00973E5A">
        <w:trPr>
          <w:jc w:val="center"/>
        </w:trPr>
        <w:tc>
          <w:tcPr>
            <w:tcW w:w="1176" w:type="dxa"/>
            <w:vAlign w:val="center"/>
          </w:tcPr>
          <w:p w:rsidR="00D3498D" w:rsidRDefault="00D3498D" w:rsidP="00732AEB">
            <w:pPr>
              <w:pStyle w:val="af0"/>
            </w:pPr>
            <w:r>
              <w:rPr>
                <w:rFonts w:hint="eastAsia"/>
              </w:rPr>
              <w:t>复核：</w:t>
            </w:r>
          </w:p>
        </w:tc>
        <w:tc>
          <w:tcPr>
            <w:tcW w:w="1090" w:type="dxa"/>
            <w:vAlign w:val="center"/>
          </w:tcPr>
          <w:p w:rsidR="00D3498D" w:rsidRDefault="00D3498D" w:rsidP="00732AEB">
            <w:pPr>
              <w:pStyle w:val="af0"/>
            </w:pPr>
          </w:p>
        </w:tc>
        <w:tc>
          <w:tcPr>
            <w:tcW w:w="850" w:type="dxa"/>
            <w:vAlign w:val="center"/>
          </w:tcPr>
          <w:p w:rsidR="00D3498D" w:rsidRDefault="00D3498D" w:rsidP="0089729A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D3498D" w:rsidRDefault="00D3498D" w:rsidP="0089729A">
            <w:pPr>
              <w:pStyle w:val="af0"/>
            </w:pPr>
          </w:p>
        </w:tc>
      </w:tr>
      <w:tr w:rsidR="00D3498D" w:rsidTr="00973E5A">
        <w:trPr>
          <w:jc w:val="center"/>
        </w:trPr>
        <w:tc>
          <w:tcPr>
            <w:tcW w:w="1176" w:type="dxa"/>
            <w:vAlign w:val="center"/>
          </w:tcPr>
          <w:p w:rsidR="00D3498D" w:rsidRDefault="00D3498D" w:rsidP="00732AEB">
            <w:pPr>
              <w:pStyle w:val="af0"/>
            </w:pPr>
            <w:r>
              <w:rPr>
                <w:rFonts w:hint="eastAsia"/>
              </w:rPr>
              <w:t>标准化：</w:t>
            </w:r>
          </w:p>
        </w:tc>
        <w:tc>
          <w:tcPr>
            <w:tcW w:w="1090" w:type="dxa"/>
            <w:vAlign w:val="center"/>
          </w:tcPr>
          <w:p w:rsidR="00D3498D" w:rsidRDefault="00D3498D" w:rsidP="00732AEB">
            <w:pPr>
              <w:pStyle w:val="af0"/>
            </w:pPr>
          </w:p>
        </w:tc>
        <w:tc>
          <w:tcPr>
            <w:tcW w:w="850" w:type="dxa"/>
            <w:vAlign w:val="center"/>
          </w:tcPr>
          <w:p w:rsidR="00D3498D" w:rsidRDefault="00D3498D" w:rsidP="0089729A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D3498D" w:rsidRDefault="00D3498D" w:rsidP="0089729A">
            <w:pPr>
              <w:pStyle w:val="af0"/>
            </w:pPr>
          </w:p>
        </w:tc>
      </w:tr>
      <w:tr w:rsidR="00732AEB" w:rsidTr="00973E5A">
        <w:trPr>
          <w:jc w:val="center"/>
        </w:trPr>
        <w:tc>
          <w:tcPr>
            <w:tcW w:w="1176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批准：</w:t>
            </w:r>
          </w:p>
        </w:tc>
        <w:tc>
          <w:tcPr>
            <w:tcW w:w="1090" w:type="dxa"/>
            <w:vAlign w:val="center"/>
          </w:tcPr>
          <w:p w:rsidR="00732AEB" w:rsidRDefault="00732AEB" w:rsidP="00732AEB">
            <w:pPr>
              <w:jc w:val="center"/>
            </w:pPr>
          </w:p>
        </w:tc>
        <w:tc>
          <w:tcPr>
            <w:tcW w:w="850" w:type="dxa"/>
            <w:vAlign w:val="center"/>
          </w:tcPr>
          <w:p w:rsidR="00732AEB" w:rsidRDefault="00732AEB" w:rsidP="00732AEB">
            <w:pPr>
              <w:jc w:val="center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732AEB" w:rsidRDefault="00732AEB" w:rsidP="00732AEB">
            <w:pPr>
              <w:jc w:val="center"/>
            </w:pPr>
          </w:p>
        </w:tc>
      </w:tr>
    </w:tbl>
    <w:p w:rsidR="00D57CB6" w:rsidRDefault="00D57CB6">
      <w:pPr>
        <w:pStyle w:val="afe"/>
      </w:pPr>
    </w:p>
    <w:p w:rsidR="009B51FA" w:rsidRDefault="009B51FA">
      <w:pPr>
        <w:pStyle w:val="afe"/>
      </w:pPr>
    </w:p>
    <w:p w:rsidR="00D57CB6" w:rsidRDefault="00246F96">
      <w:pPr>
        <w:pStyle w:val="afe"/>
        <w:jc w:val="center"/>
      </w:pPr>
      <w:r>
        <w:rPr>
          <w:rFonts w:hint="eastAsia"/>
          <w:noProof/>
        </w:rPr>
        <w:drawing>
          <wp:inline distT="0" distB="0" distL="0" distR="0">
            <wp:extent cx="771525" cy="647700"/>
            <wp:effectExtent l="0" t="0" r="952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B6" w:rsidRDefault="00D57CB6">
      <w:pPr>
        <w:pStyle w:val="afe"/>
      </w:pPr>
    </w:p>
    <w:p w:rsidR="00D57CB6" w:rsidRDefault="00D57CB6" w:rsidP="00A76119">
      <w:pPr>
        <w:pStyle w:val="affb"/>
      </w:pPr>
      <w:r>
        <w:rPr>
          <w:rFonts w:hint="eastAsia"/>
        </w:rPr>
        <w:t>深圳市远望谷信息技术股份有限公司</w:t>
      </w:r>
    </w:p>
    <w:p w:rsidR="00D57CB6" w:rsidRDefault="00D57CB6">
      <w:pPr>
        <w:pStyle w:val="af0"/>
      </w:pPr>
      <w:r>
        <w:rPr>
          <w:rFonts w:hint="eastAsia"/>
        </w:rPr>
        <w:t>版权所有</w:t>
      </w:r>
    </w:p>
    <w:p w:rsidR="00D57CB6" w:rsidRDefault="00D57CB6">
      <w:pPr>
        <w:pStyle w:val="af0"/>
      </w:pPr>
    </w:p>
    <w:p w:rsidR="009B51FA" w:rsidRDefault="00D57CB6">
      <w:pPr>
        <w:pStyle w:val="af0"/>
        <w:sectPr w:rsidR="009B51FA" w:rsidSect="009B51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1" w:h="16843"/>
          <w:pgMar w:top="1553" w:right="1440" w:bottom="1327" w:left="1440" w:header="648" w:footer="648" w:gutter="0"/>
          <w:pgNumType w:fmt="upperRoman" w:start="1"/>
          <w:cols w:space="720"/>
          <w:noEndnote/>
          <w:titlePg/>
        </w:sectPr>
      </w:pPr>
      <w:r>
        <w:rPr>
          <w:rFonts w:hint="eastAsia"/>
        </w:rPr>
        <w:t>仅限于内部使用</w:t>
      </w:r>
      <w:r>
        <w:rPr>
          <w:rFonts w:hint="eastAsia"/>
        </w:rPr>
        <w:t xml:space="preserve"> </w:t>
      </w:r>
      <w:r>
        <w:rPr>
          <w:rFonts w:hint="eastAsia"/>
        </w:rPr>
        <w:t>未经许可不得扩散</w:t>
      </w:r>
    </w:p>
    <w:p w:rsidR="00D57CB6" w:rsidRDefault="00D57CB6">
      <w:pPr>
        <w:pStyle w:val="af9"/>
      </w:pPr>
      <w:r>
        <w:rPr>
          <w:rFonts w:hint="eastAsia"/>
        </w:rPr>
        <w:lastRenderedPageBreak/>
        <w:t>修订记录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03"/>
        <w:gridCol w:w="1224"/>
        <w:gridCol w:w="4757"/>
        <w:gridCol w:w="2166"/>
      </w:tblGrid>
      <w:tr w:rsidR="00D57CB6">
        <w:trPr>
          <w:cantSplit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日期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修订版本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描述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作者</w:t>
            </w: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9231A2">
            <w:pPr>
              <w:pStyle w:val="afd"/>
            </w:pPr>
            <w:r>
              <w:rPr>
                <w:rFonts w:hint="eastAsia"/>
              </w:rPr>
              <w:t>2</w:t>
            </w:r>
            <w:r>
              <w:t>017-08-03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9231A2">
            <w:pPr>
              <w:pStyle w:val="afd"/>
            </w:pPr>
            <w:r>
              <w:t>V1.0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9231A2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李泽荣</w:t>
            </w:r>
          </w:p>
        </w:tc>
      </w:tr>
      <w:tr w:rsidR="00D57CB6">
        <w:trPr>
          <w:cantSplit/>
          <w:trHeight w:hRule="exact" w:val="333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</w:tbl>
    <w:p w:rsidR="009B51FA" w:rsidRDefault="009B51FA" w:rsidP="00EF02BC">
      <w:pPr>
        <w:pStyle w:val="a2"/>
        <w:numPr>
          <w:ilvl w:val="0"/>
          <w:numId w:val="0"/>
        </w:numPr>
      </w:pPr>
    </w:p>
    <w:p w:rsidR="00EF02BC" w:rsidRPr="007E60E6" w:rsidRDefault="009B51FA" w:rsidP="00EF02BC">
      <w:pPr>
        <w:pStyle w:val="a2"/>
        <w:numPr>
          <w:ilvl w:val="0"/>
          <w:numId w:val="0"/>
        </w:numPr>
      </w:pPr>
      <w:r>
        <w:br w:type="page"/>
      </w:r>
      <w:r w:rsidR="00D57CB6" w:rsidRPr="007E60E6">
        <w:rPr>
          <w:rFonts w:hint="eastAsia"/>
        </w:rPr>
        <w:lastRenderedPageBreak/>
        <w:t>目录</w:t>
      </w:r>
    </w:p>
    <w:p w:rsidR="0049280F" w:rsidRDefault="00D57CB6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721748" w:history="1">
        <w:r w:rsidR="0049280F" w:rsidRPr="007326C8">
          <w:rPr>
            <w:rStyle w:val="aff"/>
            <w:noProof/>
          </w:rPr>
          <w:t>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概述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_Toc198721748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49" w:history="1">
        <w:r w:rsidR="0049280F" w:rsidRPr="007326C8">
          <w:rPr>
            <w:rStyle w:val="aff"/>
            <w:noProof/>
          </w:rPr>
          <w:t>1.1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目的和范围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_Toc198721749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0" w:history="1">
        <w:r w:rsidR="0049280F" w:rsidRPr="007326C8">
          <w:rPr>
            <w:rStyle w:val="aff"/>
            <w:noProof/>
          </w:rPr>
          <w:t>1.2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设计方法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_Toc198721750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1" w:history="1">
        <w:r w:rsidR="0049280F" w:rsidRPr="007326C8">
          <w:rPr>
            <w:rStyle w:val="aff"/>
            <w:noProof/>
          </w:rPr>
          <w:t>1.3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参考材料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_Toc198721751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2" w:history="1">
        <w:r w:rsidR="0049280F" w:rsidRPr="007326C8">
          <w:rPr>
            <w:rStyle w:val="aff"/>
            <w:noProof/>
          </w:rPr>
          <w:t>1.4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术语和缩略语清单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_Toc198721752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3" w:history="1">
        <w:r w:rsidR="0049280F" w:rsidRPr="007326C8">
          <w:rPr>
            <w:rStyle w:val="aff"/>
            <w:noProof/>
          </w:rPr>
          <w:t>2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功能与性能指标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_Toc198721753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4" w:history="1">
        <w:r w:rsidR="0049280F" w:rsidRPr="007326C8">
          <w:rPr>
            <w:rStyle w:val="aff"/>
            <w:noProof/>
          </w:rPr>
          <w:t>3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开发指导标准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_Toc198721754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5" w:history="1">
        <w:r w:rsidR="0049280F" w:rsidRPr="007326C8">
          <w:rPr>
            <w:rStyle w:val="aff"/>
            <w:noProof/>
          </w:rPr>
          <w:t>4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方案选型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_Toc198721755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6" w:history="1">
        <w:r w:rsidR="0049280F" w:rsidRPr="007326C8">
          <w:rPr>
            <w:rStyle w:val="aff"/>
            <w:noProof/>
            <w:lang w:eastAsia="en-US"/>
          </w:rPr>
          <w:t>5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系统结构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_Toc198721756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7" w:history="1">
        <w:r w:rsidR="0049280F" w:rsidRPr="007326C8">
          <w:rPr>
            <w:rStyle w:val="aff"/>
            <w:noProof/>
          </w:rPr>
          <w:t>5.1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环境定义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_Toc198721757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8" w:history="1">
        <w:r w:rsidR="0049280F" w:rsidRPr="007326C8">
          <w:rPr>
            <w:rStyle w:val="aff"/>
            <w:noProof/>
          </w:rPr>
          <w:t>6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用户界面及操作流程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_Toc198721758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9" w:history="1">
        <w:r w:rsidR="0049280F" w:rsidRPr="007326C8">
          <w:rPr>
            <w:rStyle w:val="aff"/>
            <w:noProof/>
          </w:rPr>
          <w:t>7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具体分解描述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_Toc198721759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0" w:history="1">
        <w:r w:rsidR="0049280F" w:rsidRPr="007326C8">
          <w:rPr>
            <w:rStyle w:val="aff"/>
            <w:noProof/>
          </w:rPr>
          <w:t>7.1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功能描述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_Toc198721760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1" w:history="1">
        <w:r w:rsidR="0049280F" w:rsidRPr="007326C8">
          <w:rPr>
            <w:rStyle w:val="aff"/>
            <w:noProof/>
          </w:rPr>
          <w:t>7.2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数据描述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_Toc198721761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2" w:history="1">
        <w:r w:rsidR="0049280F" w:rsidRPr="007326C8">
          <w:rPr>
            <w:rStyle w:val="aff"/>
            <w:noProof/>
          </w:rPr>
          <w:t>8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关系描述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_Toc198721762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3" w:history="1">
        <w:r w:rsidR="0049280F" w:rsidRPr="007326C8">
          <w:rPr>
            <w:rStyle w:val="aff"/>
            <w:noProof/>
          </w:rPr>
          <w:t>9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接口描述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_Toc198721763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4" w:history="1">
        <w:r w:rsidR="0049280F" w:rsidRPr="007326C8">
          <w:rPr>
            <w:rStyle w:val="aff"/>
            <w:noProof/>
          </w:rPr>
          <w:t>9.1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对外部的接口形式和规则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_Toc198721764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5" w:history="1">
        <w:r w:rsidR="0049280F" w:rsidRPr="007326C8">
          <w:rPr>
            <w:rStyle w:val="aff"/>
            <w:noProof/>
          </w:rPr>
          <w:t>9.2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通讯协议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_Toc198721765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1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6" w:history="1">
        <w:r w:rsidR="0049280F" w:rsidRPr="007326C8">
          <w:rPr>
            <w:rStyle w:val="aff"/>
            <w:noProof/>
          </w:rPr>
          <w:t>10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数据库设计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_Toc198721766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1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7" w:history="1">
        <w:r w:rsidR="0049280F" w:rsidRPr="007326C8">
          <w:rPr>
            <w:rStyle w:val="aff"/>
            <w:noProof/>
          </w:rPr>
          <w:t>11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非功能性需求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_Toc198721767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1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8" w:history="1">
        <w:r w:rsidR="0049280F" w:rsidRPr="007326C8">
          <w:rPr>
            <w:rStyle w:val="aff"/>
            <w:noProof/>
          </w:rPr>
          <w:t>12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设计重用分析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_Toc198721768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1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9" w:history="1">
        <w:r w:rsidR="0049280F" w:rsidRPr="007326C8">
          <w:rPr>
            <w:rStyle w:val="aff"/>
            <w:noProof/>
          </w:rPr>
          <w:t>13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设计输入</w:t>
        </w:r>
        <w:r w:rsidR="0049280F" w:rsidRPr="007326C8">
          <w:rPr>
            <w:rStyle w:val="aff"/>
            <w:noProof/>
          </w:rPr>
          <w:t>/</w:t>
        </w:r>
        <w:r w:rsidR="0049280F" w:rsidRPr="007326C8">
          <w:rPr>
            <w:rStyle w:val="aff"/>
            <w:rFonts w:hint="eastAsia"/>
            <w:noProof/>
          </w:rPr>
          <w:t>输出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_Toc198721769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20431A">
      <w:pPr>
        <w:pStyle w:val="1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70" w:history="1">
        <w:r w:rsidR="0049280F" w:rsidRPr="007326C8">
          <w:rPr>
            <w:rStyle w:val="aff"/>
            <w:noProof/>
          </w:rPr>
          <w:t>14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软件集成计划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_Toc198721770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246F96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EE7B19" w:rsidRDefault="00D57CB6" w:rsidP="00EE7B19">
      <w:r>
        <w:fldChar w:fldCharType="end"/>
      </w:r>
    </w:p>
    <w:p w:rsidR="009B51FA" w:rsidRDefault="009B51FA" w:rsidP="00173B11">
      <w:pPr>
        <w:sectPr w:rsidR="009B51FA" w:rsidSect="009B51FA">
          <w:headerReference w:type="default" r:id="rId14"/>
          <w:footerReference w:type="default" r:id="rId15"/>
          <w:headerReference w:type="first" r:id="rId16"/>
          <w:footerReference w:type="first" r:id="rId17"/>
          <w:pgSz w:w="11911" w:h="16843"/>
          <w:pgMar w:top="1553" w:right="1440" w:bottom="1327" w:left="1440" w:header="648" w:footer="648" w:gutter="0"/>
          <w:pgNumType w:fmt="upperRoman" w:start="1"/>
          <w:cols w:space="720"/>
          <w:noEndnote/>
          <w:titlePg/>
        </w:sectPr>
      </w:pPr>
    </w:p>
    <w:p w:rsidR="00D57CB6" w:rsidRDefault="00D57CB6" w:rsidP="00173B11"/>
    <w:p w:rsidR="00D3498D" w:rsidRDefault="00D3498D" w:rsidP="00D3498D">
      <w:pPr>
        <w:pStyle w:val="1"/>
      </w:pPr>
      <w:bookmarkStart w:id="1" w:name="_Toc198721748"/>
      <w:r>
        <w:rPr>
          <w:rFonts w:hint="eastAsia"/>
        </w:rPr>
        <w:t>概述</w:t>
      </w:r>
      <w:bookmarkEnd w:id="1"/>
    </w:p>
    <w:p w:rsidR="00D3498D" w:rsidRDefault="00D3498D" w:rsidP="00D3498D">
      <w:pPr>
        <w:pStyle w:val="2"/>
      </w:pPr>
      <w:bookmarkStart w:id="2" w:name="_Toc198721749"/>
      <w:r>
        <w:rPr>
          <w:rFonts w:hint="eastAsia"/>
        </w:rPr>
        <w:t>目的和范围</w:t>
      </w:r>
      <w:bookmarkEnd w:id="2"/>
    </w:p>
    <w:p w:rsidR="00D3498D" w:rsidRPr="00374AFF" w:rsidRDefault="00D3498D" w:rsidP="00D3498D">
      <w:pPr>
        <w:pStyle w:val="aff9"/>
      </w:pPr>
      <w:r w:rsidRPr="00374AFF">
        <w:rPr>
          <w:rFonts w:hint="eastAsia"/>
        </w:rPr>
        <w:t>项目</w:t>
      </w:r>
      <w:r>
        <w:rPr>
          <w:rFonts w:hint="eastAsia"/>
        </w:rPr>
        <w:t>简介和应用环境</w:t>
      </w:r>
    </w:p>
    <w:p w:rsidR="00D3498D" w:rsidRPr="00544B2E" w:rsidRDefault="00D3498D" w:rsidP="00D3498D">
      <w:pPr>
        <w:pStyle w:val="a5"/>
      </w:pPr>
    </w:p>
    <w:p w:rsidR="00D3498D" w:rsidRDefault="00D3498D" w:rsidP="00D3498D">
      <w:pPr>
        <w:pStyle w:val="2"/>
      </w:pPr>
      <w:bookmarkStart w:id="3" w:name="_Toc198721750"/>
      <w:r>
        <w:rPr>
          <w:rFonts w:hint="eastAsia"/>
        </w:rPr>
        <w:t>设计方法</w:t>
      </w:r>
      <w:bookmarkEnd w:id="3"/>
    </w:p>
    <w:p w:rsidR="00D3498D" w:rsidRDefault="00D3498D" w:rsidP="00D3498D">
      <w:pPr>
        <w:pStyle w:val="aff9"/>
      </w:pPr>
      <w:r>
        <w:rPr>
          <w:rFonts w:hint="eastAsia"/>
        </w:rPr>
        <w:t>使用工具</w:t>
      </w:r>
    </w:p>
    <w:p w:rsidR="00D3498D" w:rsidRPr="00544B2E" w:rsidRDefault="00D3498D" w:rsidP="00D3498D">
      <w:pPr>
        <w:pStyle w:val="aff9"/>
      </w:pPr>
      <w:r>
        <w:rPr>
          <w:rFonts w:hint="eastAsia"/>
        </w:rPr>
        <w:t>参照项目等</w:t>
      </w:r>
    </w:p>
    <w:p w:rsidR="00D3498D" w:rsidRDefault="00D3498D" w:rsidP="00D3498D">
      <w:pPr>
        <w:pStyle w:val="2"/>
      </w:pPr>
      <w:bookmarkStart w:id="4" w:name="_Toc198721751"/>
      <w:r>
        <w:rPr>
          <w:rFonts w:hint="eastAsia"/>
        </w:rPr>
        <w:t>参考材料</w:t>
      </w:r>
      <w:bookmarkEnd w:id="4"/>
    </w:p>
    <w:p w:rsidR="00D3498D" w:rsidRDefault="00D3498D" w:rsidP="00D3498D">
      <w:pPr>
        <w:pStyle w:val="2"/>
      </w:pPr>
      <w:bookmarkStart w:id="5" w:name="_Toc198721752"/>
      <w:r>
        <w:rPr>
          <w:rFonts w:hint="eastAsia"/>
        </w:rPr>
        <w:t>术语和缩略语清单</w:t>
      </w:r>
      <w:bookmarkEnd w:id="5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600"/>
      </w:tblGrid>
      <w:tr w:rsidR="00D3498D">
        <w:tc>
          <w:tcPr>
            <w:tcW w:w="2400" w:type="dxa"/>
            <w:shd w:val="clear" w:color="auto" w:fill="C0C0C0"/>
          </w:tcPr>
          <w:p w:rsidR="00D3498D" w:rsidRDefault="00D3498D" w:rsidP="00D3498D">
            <w:pPr>
              <w:pStyle w:val="aff5"/>
            </w:pP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缩略语</w:t>
            </w:r>
          </w:p>
        </w:tc>
        <w:tc>
          <w:tcPr>
            <w:tcW w:w="6600" w:type="dxa"/>
            <w:shd w:val="clear" w:color="auto" w:fill="C0C0C0"/>
          </w:tcPr>
          <w:p w:rsidR="00D3498D" w:rsidRDefault="00D3498D" w:rsidP="00D3498D">
            <w:pPr>
              <w:pStyle w:val="aff5"/>
            </w:pPr>
            <w:r>
              <w:rPr>
                <w:rFonts w:hint="eastAsia"/>
              </w:rPr>
              <w:t>定义</w:t>
            </w:r>
          </w:p>
        </w:tc>
      </w:tr>
      <w:tr w:rsidR="00D3498D">
        <w:tc>
          <w:tcPr>
            <w:tcW w:w="2400" w:type="dxa"/>
          </w:tcPr>
          <w:p w:rsidR="00D3498D" w:rsidRPr="00A628BF" w:rsidRDefault="00A628BF" w:rsidP="00D3498D">
            <w:pPr>
              <w:pStyle w:val="afd"/>
            </w:pPr>
            <w:r w:rsidRPr="00A628BF">
              <w:t>标签</w:t>
            </w:r>
          </w:p>
        </w:tc>
        <w:tc>
          <w:tcPr>
            <w:tcW w:w="6600" w:type="dxa"/>
          </w:tcPr>
          <w:p w:rsidR="00D3498D" w:rsidRDefault="00E21C1F" w:rsidP="00E21C1F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泛指</w:t>
            </w:r>
            <w:r w:rsidR="00A628BF">
              <w:t>铁路系统使用的</w:t>
            </w:r>
            <w:r w:rsidR="00A628BF">
              <w:rPr>
                <w:rFonts w:hint="eastAsia"/>
              </w:rPr>
              <w:t xml:space="preserve"> </w:t>
            </w:r>
            <w:r w:rsidR="00A628BF">
              <w:rPr>
                <w:rFonts w:hint="eastAsia"/>
              </w:rPr>
              <w:t>货车</w:t>
            </w:r>
            <w:r w:rsidR="00A628BF">
              <w:t>、客车、机车、动车</w:t>
            </w:r>
            <w:r w:rsidR="00A628BF">
              <w:rPr>
                <w:rFonts w:hint="eastAsia"/>
              </w:rPr>
              <w:t xml:space="preserve"> </w:t>
            </w:r>
            <w:r w:rsidR="00A628BF">
              <w:rPr>
                <w:rFonts w:hint="eastAsia"/>
              </w:rPr>
              <w:t>电子</w:t>
            </w:r>
            <w:r w:rsidR="00A628BF">
              <w:t>标签。</w:t>
            </w:r>
          </w:p>
        </w:tc>
      </w:tr>
      <w:tr w:rsidR="00D3498D">
        <w:tc>
          <w:tcPr>
            <w:tcW w:w="2400" w:type="dxa"/>
          </w:tcPr>
          <w:p w:rsidR="00D3498D" w:rsidRPr="00A628BF" w:rsidRDefault="00A628BF" w:rsidP="00D3498D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  <w:r w:rsidR="008D308B">
              <w:rPr>
                <w:rFonts w:hint="eastAsia"/>
              </w:rPr>
              <w:t>源码</w:t>
            </w:r>
          </w:p>
        </w:tc>
        <w:tc>
          <w:tcPr>
            <w:tcW w:w="6600" w:type="dxa"/>
          </w:tcPr>
          <w:p w:rsidR="00D3498D" w:rsidRDefault="008D308B" w:rsidP="008D308B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  <w:r w:rsidR="00A628BF">
              <w:t>标签</w:t>
            </w:r>
            <w:r w:rsidR="00902599">
              <w:rPr>
                <w:rFonts w:hint="eastAsia"/>
              </w:rPr>
              <w:t>内</w:t>
            </w:r>
            <w:r w:rsidR="00902599">
              <w:t>存储的</w:t>
            </w:r>
            <w:r>
              <w:rPr>
                <w:rFonts w:hint="eastAsia"/>
              </w:rPr>
              <w:t>未经</w:t>
            </w:r>
            <w:r>
              <w:t>解析的信息</w:t>
            </w:r>
            <w:r>
              <w:rPr>
                <w:rFonts w:hint="eastAsia"/>
              </w:rPr>
              <w:t>。</w:t>
            </w:r>
          </w:p>
        </w:tc>
      </w:tr>
      <w:tr w:rsidR="008D308B" w:rsidTr="0020431A">
        <w:tc>
          <w:tcPr>
            <w:tcW w:w="2400" w:type="dxa"/>
          </w:tcPr>
          <w:p w:rsidR="008D308B" w:rsidRDefault="008D308B" w:rsidP="0020431A">
            <w:pPr>
              <w:pStyle w:val="afd"/>
            </w:pPr>
            <w:r>
              <w:rPr>
                <w:rFonts w:hint="eastAsia"/>
              </w:rPr>
              <w:t>解析</w:t>
            </w:r>
          </w:p>
        </w:tc>
        <w:tc>
          <w:tcPr>
            <w:tcW w:w="6600" w:type="dxa"/>
          </w:tcPr>
          <w:p w:rsidR="008D308B" w:rsidRPr="00A628BF" w:rsidRDefault="008D308B" w:rsidP="0020431A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指将标签</w:t>
            </w:r>
            <w:r>
              <w:t>源码转换成更详细</w:t>
            </w:r>
            <w:r>
              <w:rPr>
                <w:rFonts w:hint="eastAsia"/>
              </w:rPr>
              <w:t>标签</w:t>
            </w:r>
            <w:r>
              <w:t>信息的</w:t>
            </w:r>
            <w:r>
              <w:rPr>
                <w:rFonts w:hint="eastAsia"/>
              </w:rPr>
              <w:t>过程</w:t>
            </w:r>
            <w:r>
              <w:t>。</w:t>
            </w:r>
          </w:p>
        </w:tc>
      </w:tr>
      <w:tr w:rsidR="008D308B" w:rsidTr="0020431A">
        <w:tc>
          <w:tcPr>
            <w:tcW w:w="2400" w:type="dxa"/>
          </w:tcPr>
          <w:p w:rsidR="008D308B" w:rsidRPr="00A628BF" w:rsidRDefault="008D308B" w:rsidP="0020431A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  <w:r>
              <w:t>信息</w:t>
            </w:r>
          </w:p>
        </w:tc>
        <w:tc>
          <w:tcPr>
            <w:tcW w:w="6600" w:type="dxa"/>
          </w:tcPr>
          <w:p w:rsidR="008D308B" w:rsidRDefault="008D308B" w:rsidP="008D308B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  <w:r>
              <w:t>被解析后的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车种</w:t>
            </w:r>
            <w:r>
              <w:t>、车型、车号、等信息</w:t>
            </w:r>
            <w:r>
              <w:rPr>
                <w:rFonts w:hint="eastAsia"/>
              </w:rPr>
              <w:t>。</w:t>
            </w:r>
          </w:p>
        </w:tc>
      </w:tr>
      <w:tr w:rsidR="00D3498D">
        <w:tc>
          <w:tcPr>
            <w:tcW w:w="2400" w:type="dxa"/>
          </w:tcPr>
          <w:p w:rsidR="00D3498D" w:rsidRDefault="00902599" w:rsidP="00D3498D">
            <w:pPr>
              <w:pStyle w:val="afd"/>
            </w:pPr>
            <w:r>
              <w:rPr>
                <w:rFonts w:hint="eastAsia"/>
              </w:rPr>
              <w:t>扫描</w:t>
            </w:r>
          </w:p>
        </w:tc>
        <w:tc>
          <w:tcPr>
            <w:tcW w:w="6600" w:type="dxa"/>
          </w:tcPr>
          <w:p w:rsidR="00D3498D" w:rsidRPr="00A628BF" w:rsidRDefault="00902599" w:rsidP="008D308B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RFID</w:t>
            </w:r>
            <w:r>
              <w:t>技术</w:t>
            </w:r>
            <w:r>
              <w:rPr>
                <w:rFonts w:hint="eastAsia"/>
              </w:rPr>
              <w:t>获取</w:t>
            </w:r>
            <w:r w:rsidR="008D308B">
              <w:rPr>
                <w:rFonts w:hint="eastAsia"/>
              </w:rPr>
              <w:t>标签源码</w:t>
            </w:r>
            <w:r w:rsidR="008D308B">
              <w:t>的过程。</w:t>
            </w:r>
          </w:p>
        </w:tc>
      </w:tr>
      <w:tr w:rsidR="00D3498D">
        <w:tc>
          <w:tcPr>
            <w:tcW w:w="2400" w:type="dxa"/>
          </w:tcPr>
          <w:p w:rsidR="00D3498D" w:rsidRPr="008D308B" w:rsidRDefault="00ED1A0F" w:rsidP="00D3498D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修程</w:t>
            </w:r>
          </w:p>
        </w:tc>
        <w:tc>
          <w:tcPr>
            <w:tcW w:w="6600" w:type="dxa"/>
          </w:tcPr>
          <w:p w:rsidR="00D3498D" w:rsidRDefault="007209FE" w:rsidP="002940D2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  <w:r w:rsidR="00ED1A0F">
              <w:t>标签所代表车辆的维修</w:t>
            </w:r>
            <w:r w:rsidR="00C87F0B">
              <w:rPr>
                <w:rFonts w:hint="eastAsia"/>
              </w:rPr>
              <w:t>类别</w:t>
            </w:r>
            <w:r w:rsidR="002940D2">
              <w:t>。</w:t>
            </w:r>
          </w:p>
        </w:tc>
      </w:tr>
      <w:tr w:rsidR="008D308B">
        <w:tc>
          <w:tcPr>
            <w:tcW w:w="2400" w:type="dxa"/>
          </w:tcPr>
          <w:p w:rsidR="008D308B" w:rsidRDefault="008D308B" w:rsidP="00D3498D">
            <w:pPr>
              <w:pStyle w:val="afd"/>
            </w:pPr>
          </w:p>
        </w:tc>
        <w:tc>
          <w:tcPr>
            <w:tcW w:w="6600" w:type="dxa"/>
          </w:tcPr>
          <w:p w:rsidR="008D308B" w:rsidRDefault="008D308B" w:rsidP="00D3498D">
            <w:pPr>
              <w:pStyle w:val="afd"/>
            </w:pPr>
          </w:p>
        </w:tc>
      </w:tr>
    </w:tbl>
    <w:p w:rsidR="00D3498D" w:rsidRDefault="00D3498D" w:rsidP="00D3498D"/>
    <w:p w:rsidR="00D3498D" w:rsidRDefault="00D3498D" w:rsidP="00D3498D">
      <w:pPr>
        <w:pStyle w:val="1"/>
      </w:pPr>
      <w:bookmarkStart w:id="6" w:name="_Toc198721753"/>
      <w:r>
        <w:rPr>
          <w:rFonts w:hint="eastAsia"/>
        </w:rPr>
        <w:t>功能与性能指标</w:t>
      </w:r>
      <w:bookmarkEnd w:id="6"/>
    </w:p>
    <w:p w:rsidR="00B75188" w:rsidRPr="00555B14" w:rsidRDefault="00D3498D" w:rsidP="00B75188">
      <w:pPr>
        <w:pStyle w:val="aff9"/>
        <w:rPr>
          <w:color w:val="BFBFBF" w:themeColor="background1" w:themeShade="BF"/>
        </w:rPr>
      </w:pPr>
      <w:r w:rsidRPr="00555B14">
        <w:rPr>
          <w:rFonts w:hint="eastAsia"/>
          <w:color w:val="BFBFBF" w:themeColor="background1" w:themeShade="BF"/>
        </w:rPr>
        <w:t>设计的功能点描述和量化指标</w:t>
      </w:r>
    </w:p>
    <w:p w:rsidR="00B75188" w:rsidRDefault="00B75188" w:rsidP="00B75188">
      <w:pPr>
        <w:pStyle w:val="aff9"/>
        <w:numPr>
          <w:ilvl w:val="0"/>
          <w:numId w:val="16"/>
        </w:numPr>
        <w:ind w:firstLineChars="0"/>
        <w:rPr>
          <w:i w:val="0"/>
          <w:color w:val="auto"/>
        </w:rPr>
      </w:pPr>
      <w:r w:rsidRPr="00B75188">
        <w:rPr>
          <w:rFonts w:hint="eastAsia"/>
          <w:i w:val="0"/>
          <w:color w:val="auto"/>
        </w:rPr>
        <w:t>可扫描</w:t>
      </w:r>
      <w:r w:rsidRPr="00B75188">
        <w:rPr>
          <w:i w:val="0"/>
          <w:color w:val="auto"/>
        </w:rPr>
        <w:t>标签</w:t>
      </w:r>
      <w:r w:rsidRPr="00B75188">
        <w:rPr>
          <w:rFonts w:hint="eastAsia"/>
          <w:i w:val="0"/>
          <w:color w:val="auto"/>
        </w:rPr>
        <w:t>，</w:t>
      </w:r>
      <w:r w:rsidRPr="00B75188">
        <w:rPr>
          <w:i w:val="0"/>
          <w:color w:val="auto"/>
        </w:rPr>
        <w:t>并</w:t>
      </w:r>
      <w:r w:rsidR="00FF2B02" w:rsidRPr="00B75188">
        <w:rPr>
          <w:i w:val="0"/>
          <w:color w:val="auto"/>
        </w:rPr>
        <w:t>解析</w:t>
      </w:r>
      <w:r w:rsidRPr="00B75188">
        <w:rPr>
          <w:i w:val="0"/>
          <w:color w:val="auto"/>
        </w:rPr>
        <w:t>读到的标签</w:t>
      </w:r>
      <w:r w:rsidR="008D308B">
        <w:rPr>
          <w:rFonts w:hint="eastAsia"/>
          <w:i w:val="0"/>
          <w:color w:val="auto"/>
        </w:rPr>
        <w:t>源码</w:t>
      </w:r>
      <w:r w:rsidRPr="00B75188">
        <w:rPr>
          <w:i w:val="0"/>
          <w:color w:val="auto"/>
        </w:rPr>
        <w:t>，</w:t>
      </w:r>
      <w:r w:rsidR="00FF2B02">
        <w:rPr>
          <w:rFonts w:hint="eastAsia"/>
          <w:i w:val="0"/>
          <w:color w:val="auto"/>
        </w:rPr>
        <w:t>将</w:t>
      </w:r>
      <w:r w:rsidR="008D308B" w:rsidRPr="00B75188">
        <w:rPr>
          <w:i w:val="0"/>
          <w:color w:val="auto"/>
        </w:rPr>
        <w:t>标签信息</w:t>
      </w:r>
      <w:r w:rsidRPr="00B75188">
        <w:rPr>
          <w:i w:val="0"/>
          <w:color w:val="auto"/>
        </w:rPr>
        <w:t>显示在界面上。</w:t>
      </w:r>
    </w:p>
    <w:p w:rsidR="00B75188" w:rsidRDefault="00B75188" w:rsidP="00B75188">
      <w:pPr>
        <w:pStyle w:val="aff9"/>
        <w:numPr>
          <w:ilvl w:val="0"/>
          <w:numId w:val="16"/>
        </w:numPr>
        <w:ind w:firstLineChars="0"/>
        <w:rPr>
          <w:i w:val="0"/>
          <w:color w:val="auto"/>
        </w:rPr>
      </w:pPr>
      <w:r w:rsidRPr="00B75188">
        <w:rPr>
          <w:rFonts w:hint="eastAsia"/>
          <w:i w:val="0"/>
          <w:color w:val="auto"/>
        </w:rPr>
        <w:t>能</w:t>
      </w:r>
      <w:r w:rsidRPr="00B75188">
        <w:rPr>
          <w:i w:val="0"/>
          <w:color w:val="auto"/>
        </w:rPr>
        <w:t>对扫描到的标签信息进行保存。可</w:t>
      </w:r>
      <w:r w:rsidRPr="00B75188">
        <w:rPr>
          <w:rFonts w:hint="eastAsia"/>
          <w:i w:val="0"/>
          <w:color w:val="auto"/>
        </w:rPr>
        <w:t>浏览</w:t>
      </w:r>
      <w:r w:rsidRPr="00B75188">
        <w:rPr>
          <w:i w:val="0"/>
          <w:color w:val="auto"/>
        </w:rPr>
        <w:t>保存下的标签信息。</w:t>
      </w:r>
    </w:p>
    <w:p w:rsidR="00B75188" w:rsidRPr="00B75188" w:rsidRDefault="005C581B" w:rsidP="00B75188">
      <w:pPr>
        <w:pStyle w:val="aff9"/>
        <w:numPr>
          <w:ilvl w:val="0"/>
          <w:numId w:val="16"/>
        </w:numPr>
        <w:ind w:firstLineChars="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保存</w:t>
      </w:r>
      <w:r>
        <w:rPr>
          <w:i w:val="0"/>
          <w:color w:val="auto"/>
        </w:rPr>
        <w:t>的标签信息能够上传和清除。</w:t>
      </w:r>
    </w:p>
    <w:p w:rsidR="00D3498D" w:rsidRDefault="00D3498D" w:rsidP="00D3498D">
      <w:pPr>
        <w:pStyle w:val="1"/>
      </w:pPr>
      <w:bookmarkStart w:id="7" w:name="_Toc198721754"/>
      <w:r>
        <w:rPr>
          <w:rFonts w:hint="eastAsia"/>
        </w:rPr>
        <w:t>开发指导标准</w:t>
      </w:r>
      <w:bookmarkEnd w:id="7"/>
    </w:p>
    <w:p w:rsidR="00D3498D" w:rsidRDefault="00D3498D" w:rsidP="00D3498D">
      <w:pPr>
        <w:pStyle w:val="aff9"/>
      </w:pPr>
      <w:r>
        <w:rPr>
          <w:rFonts w:hint="eastAsia"/>
        </w:rPr>
        <w:t>基于可维护性的项目开发要求</w:t>
      </w:r>
    </w:p>
    <w:p w:rsidR="00D3498D" w:rsidRDefault="00D3498D" w:rsidP="00D3498D">
      <w:pPr>
        <w:pStyle w:val="aff9"/>
      </w:pPr>
      <w:r>
        <w:rPr>
          <w:rFonts w:hint="eastAsia"/>
        </w:rPr>
        <w:t>定义要求</w:t>
      </w:r>
    </w:p>
    <w:p w:rsidR="00D3498D" w:rsidRPr="00161A0B" w:rsidRDefault="00D3498D" w:rsidP="00D3498D">
      <w:pPr>
        <w:pStyle w:val="aff9"/>
      </w:pPr>
      <w:r>
        <w:rPr>
          <w:rFonts w:hint="eastAsia"/>
        </w:rPr>
        <w:t>命名规则等</w:t>
      </w:r>
    </w:p>
    <w:p w:rsidR="00D3498D" w:rsidRDefault="00D3498D" w:rsidP="00D3498D">
      <w:pPr>
        <w:pStyle w:val="1"/>
      </w:pPr>
      <w:bookmarkStart w:id="8" w:name="_Toc198721755"/>
      <w:r>
        <w:rPr>
          <w:rFonts w:hint="eastAsia"/>
        </w:rPr>
        <w:lastRenderedPageBreak/>
        <w:t>方案选型</w:t>
      </w:r>
      <w:bookmarkEnd w:id="8"/>
    </w:p>
    <w:p w:rsidR="00D3498D" w:rsidRPr="001335DB" w:rsidRDefault="00D3498D" w:rsidP="00D3498D">
      <w:pPr>
        <w:pStyle w:val="aff9"/>
      </w:pPr>
      <w:r>
        <w:rPr>
          <w:rFonts w:hint="eastAsia"/>
        </w:rPr>
        <w:t>项目方案和备选方案介绍，陈述选择依据</w:t>
      </w:r>
    </w:p>
    <w:p w:rsidR="00D3498D" w:rsidRDefault="00D3498D" w:rsidP="00D3498D">
      <w:pPr>
        <w:pStyle w:val="1"/>
        <w:rPr>
          <w:lang w:eastAsia="en-US"/>
        </w:rPr>
      </w:pPr>
      <w:bookmarkStart w:id="9" w:name="_Toc198721756"/>
      <w:r>
        <w:rPr>
          <w:rFonts w:hint="eastAsia"/>
        </w:rPr>
        <w:t>系统结构</w:t>
      </w:r>
      <w:bookmarkEnd w:id="9"/>
    </w:p>
    <w:p w:rsidR="00D3498D" w:rsidRDefault="00D3498D" w:rsidP="00D3498D">
      <w:pPr>
        <w:pStyle w:val="2"/>
      </w:pPr>
      <w:bookmarkStart w:id="10" w:name="_Toc198721757"/>
      <w:r>
        <w:rPr>
          <w:rFonts w:hint="eastAsia"/>
        </w:rPr>
        <w:t>环境定义</w:t>
      </w:r>
      <w:bookmarkEnd w:id="10"/>
    </w:p>
    <w:p w:rsidR="00D3498D" w:rsidRPr="00555B14" w:rsidRDefault="00D3498D" w:rsidP="00D3498D">
      <w:pPr>
        <w:pStyle w:val="aff9"/>
        <w:rPr>
          <w:color w:val="BFBFBF" w:themeColor="background1" w:themeShade="BF"/>
        </w:rPr>
      </w:pPr>
      <w:r w:rsidRPr="00555B14">
        <w:rPr>
          <w:color w:val="BFBFBF" w:themeColor="background1" w:themeShade="BF"/>
        </w:rPr>
        <w:t>包括硬件</w:t>
      </w:r>
      <w:r w:rsidRPr="00555B14">
        <w:rPr>
          <w:color w:val="BFBFBF" w:themeColor="background1" w:themeShade="BF"/>
        </w:rPr>
        <w:t xml:space="preserve">, </w:t>
      </w:r>
      <w:r w:rsidRPr="00555B14">
        <w:rPr>
          <w:color w:val="BFBFBF" w:themeColor="background1" w:themeShade="BF"/>
        </w:rPr>
        <w:t>软件</w:t>
      </w:r>
      <w:r w:rsidRPr="00555B14">
        <w:rPr>
          <w:color w:val="BFBFBF" w:themeColor="background1" w:themeShade="BF"/>
        </w:rPr>
        <w:t xml:space="preserve">, </w:t>
      </w:r>
      <w:r w:rsidRPr="00555B14">
        <w:rPr>
          <w:color w:val="BFBFBF" w:themeColor="background1" w:themeShade="BF"/>
        </w:rPr>
        <w:t>第三方软件</w:t>
      </w:r>
      <w:r w:rsidRPr="00555B14">
        <w:rPr>
          <w:color w:val="BFBFBF" w:themeColor="background1" w:themeShade="BF"/>
        </w:rPr>
        <w:t xml:space="preserve">, </w:t>
      </w:r>
      <w:r w:rsidRPr="00555B14">
        <w:rPr>
          <w:color w:val="BFBFBF" w:themeColor="background1" w:themeShade="BF"/>
        </w:rPr>
        <w:t>操作系统</w:t>
      </w:r>
      <w:r w:rsidRPr="00555B14">
        <w:rPr>
          <w:color w:val="BFBFBF" w:themeColor="background1" w:themeShade="BF"/>
        </w:rPr>
        <w:t xml:space="preserve">, </w:t>
      </w:r>
      <w:r w:rsidRPr="00555B14">
        <w:rPr>
          <w:color w:val="BFBFBF" w:themeColor="background1" w:themeShade="BF"/>
        </w:rPr>
        <w:t>网络</w:t>
      </w:r>
      <w:r w:rsidRPr="00555B14">
        <w:rPr>
          <w:color w:val="BFBFBF" w:themeColor="background1" w:themeShade="BF"/>
        </w:rPr>
        <w:t>,</w:t>
      </w:r>
      <w:r w:rsidRPr="00555B14">
        <w:rPr>
          <w:color w:val="BFBFBF" w:themeColor="background1" w:themeShade="BF"/>
        </w:rPr>
        <w:t>开发工具</w:t>
      </w:r>
      <w:r w:rsidRPr="00555B14">
        <w:rPr>
          <w:color w:val="BFBFBF" w:themeColor="background1" w:themeShade="BF"/>
        </w:rPr>
        <w:t xml:space="preserve">, </w:t>
      </w:r>
      <w:r w:rsidRPr="00555B14">
        <w:rPr>
          <w:color w:val="BFBFBF" w:themeColor="background1" w:themeShade="BF"/>
        </w:rPr>
        <w:t>文献</w:t>
      </w:r>
    </w:p>
    <w:p w:rsidR="00D3498D" w:rsidRDefault="00B75188" w:rsidP="00D3498D">
      <w:pPr>
        <w:pStyle w:val="a5"/>
      </w:pPr>
      <w:r>
        <w:rPr>
          <w:rFonts w:hint="eastAsia"/>
        </w:rPr>
        <w:t>硬件</w:t>
      </w:r>
      <w:r>
        <w:t>：</w:t>
      </w:r>
      <w:r>
        <w:t xml:space="preserve">Invengo XC2910 </w:t>
      </w:r>
      <w:r>
        <w:rPr>
          <w:rFonts w:hint="eastAsia"/>
        </w:rPr>
        <w:t>手持机</w:t>
      </w:r>
      <w:r>
        <w:t>设备</w:t>
      </w:r>
    </w:p>
    <w:p w:rsidR="00B75188" w:rsidRDefault="00B75188" w:rsidP="00D3498D">
      <w:pPr>
        <w:pStyle w:val="a5"/>
      </w:pPr>
      <w:r>
        <w:rPr>
          <w:rFonts w:hint="eastAsia"/>
        </w:rPr>
        <w:t>操作</w:t>
      </w:r>
      <w:r>
        <w:t>系统：安卓</w:t>
      </w:r>
      <w:r>
        <w:rPr>
          <w:rFonts w:hint="eastAsia"/>
        </w:rPr>
        <w:t xml:space="preserve"> </w:t>
      </w:r>
      <w:r>
        <w:t>4.2.2</w:t>
      </w:r>
    </w:p>
    <w:p w:rsidR="00B75188" w:rsidRDefault="00B75188" w:rsidP="00D3498D">
      <w:pPr>
        <w:pStyle w:val="a5"/>
        <w:rPr>
          <w:rFonts w:hint="eastAsia"/>
        </w:rPr>
      </w:pPr>
      <w:r>
        <w:rPr>
          <w:rFonts w:hint="eastAsia"/>
        </w:rPr>
        <w:t>开发</w:t>
      </w:r>
      <w:r>
        <w:t>工具：</w:t>
      </w:r>
      <w:r>
        <w:rPr>
          <w:rFonts w:hint="eastAsia"/>
        </w:rPr>
        <w:t>Android</w:t>
      </w:r>
      <w:r>
        <w:t xml:space="preserve"> Studio</w:t>
      </w:r>
    </w:p>
    <w:p w:rsidR="00222BD0" w:rsidRDefault="00222BD0" w:rsidP="00D3498D">
      <w:pPr>
        <w:pStyle w:val="1"/>
      </w:pPr>
      <w:bookmarkStart w:id="11" w:name="_Toc198721758"/>
      <w:r>
        <w:rPr>
          <w:rFonts w:hint="eastAsia"/>
        </w:rPr>
        <w:t>用户界面及流程</w:t>
      </w:r>
      <w:bookmarkEnd w:id="11"/>
    </w:p>
    <w:p w:rsidR="00222BD0" w:rsidRDefault="004E7757" w:rsidP="004E7757">
      <w:pPr>
        <w:pStyle w:val="2"/>
      </w:pPr>
      <w:r>
        <w:rPr>
          <w:rFonts w:hint="eastAsia"/>
        </w:rPr>
        <w:t>用户界面</w:t>
      </w:r>
    </w:p>
    <w:p w:rsidR="00E14B9B" w:rsidRDefault="00E14B9B" w:rsidP="00E14B9B">
      <w:pPr>
        <w:pStyle w:val="aff9"/>
        <w:rPr>
          <w:color w:val="BFBFBF" w:themeColor="background1" w:themeShade="BF"/>
        </w:rPr>
      </w:pPr>
      <w:r w:rsidRPr="007C72DC">
        <w:rPr>
          <w:rFonts w:hint="eastAsia"/>
          <w:color w:val="BFBFBF" w:themeColor="background1" w:themeShade="BF"/>
        </w:rPr>
        <w:t>画出软件中主要的用户界面，美观不做要求，但需要表达清楚界面上的内容和布局</w:t>
      </w:r>
    </w:p>
    <w:p w:rsidR="007C72DC" w:rsidRPr="007C72DC" w:rsidRDefault="007C72DC" w:rsidP="00E14B9B">
      <w:pPr>
        <w:pStyle w:val="aff9"/>
        <w:rPr>
          <w:rFonts w:hint="eastAsia"/>
          <w:color w:val="BFBFBF" w:themeColor="background1" w:themeShade="BF"/>
        </w:rPr>
      </w:pPr>
      <w:r>
        <w:rPr>
          <w:rFonts w:hint="eastAsi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5AB75" wp14:editId="2DBF6865">
                <wp:simplePos x="0" y="0"/>
                <wp:positionH relativeFrom="column">
                  <wp:posOffset>2895600</wp:posOffset>
                </wp:positionH>
                <wp:positionV relativeFrom="paragraph">
                  <wp:posOffset>144145</wp:posOffset>
                </wp:positionV>
                <wp:extent cx="1190625" cy="45719"/>
                <wp:effectExtent l="19050" t="57150" r="0" b="1073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20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28pt;margin-top:11.35pt;width:93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153670</wp:posOffset>
                </wp:positionV>
                <wp:extent cx="133350" cy="314325"/>
                <wp:effectExtent l="19050" t="1905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143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8CDB6" id="直接连接符 11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12.1pt" to="228.7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" strokecolor="red" strokeweight="3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1657349</wp:posOffset>
                </wp:positionH>
                <wp:positionV relativeFrom="paragraph">
                  <wp:posOffset>668020</wp:posOffset>
                </wp:positionV>
                <wp:extent cx="542925" cy="104775"/>
                <wp:effectExtent l="38100" t="19050" r="9525" b="857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047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7DBC" id="直接箭头连接符 9" o:spid="_x0000_s1026" type="#_x0000_t32" style="position:absolute;left:0;text-align:left;margin-left:130.5pt;margin-top:52.6pt;width:42.75pt;height: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color w:val="BFBFBF" w:themeColor="background1" w:themeShade="BF"/>
        </w:rPr>
        <w:drawing>
          <wp:inline distT="0" distB="0" distL="0" distR="0" wp14:anchorId="43C097C6" wp14:editId="4E8B6E68">
            <wp:extent cx="1680210" cy="2800350"/>
            <wp:effectExtent l="0" t="0" r="0" b="0"/>
            <wp:docPr id="7" name="图片 7" descr="L:\Doc\Git\AndroidPro\XC2910\d\20170803161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Doc\Git\AndroidPro\XC2910\d\2017080316144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BFBFBF" w:themeColor="background1" w:themeShade="BF"/>
        </w:rPr>
        <w:t xml:space="preserve">   </w:t>
      </w:r>
      <w:r>
        <w:rPr>
          <w:noProof/>
          <w:color w:val="BFBFBF" w:themeColor="background1" w:themeShade="BF"/>
        </w:rPr>
        <w:drawing>
          <wp:inline distT="0" distB="0" distL="0" distR="0">
            <wp:extent cx="1676400" cy="2794000"/>
            <wp:effectExtent l="0" t="0" r="0" b="6350"/>
            <wp:docPr id="6" name="图片 6" descr="C:\Users\LZR\Desktop\20170803161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ZR\Desktop\2017080316144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BFBFBF" w:themeColor="background1" w:themeShade="BF"/>
        </w:rPr>
        <w:t xml:space="preserve">  </w:t>
      </w:r>
      <w:r>
        <w:rPr>
          <w:rFonts w:hint="eastAsia"/>
          <w:color w:val="BFBFBF" w:themeColor="background1" w:themeShade="BF"/>
        </w:rPr>
        <w:t xml:space="preserve"> </w:t>
      </w:r>
      <w:r>
        <w:rPr>
          <w:rFonts w:hint="eastAsia"/>
          <w:noProof/>
          <w:color w:val="BFBFBF" w:themeColor="background1" w:themeShade="BF"/>
        </w:rPr>
        <w:drawing>
          <wp:inline distT="0" distB="0" distL="0" distR="0">
            <wp:extent cx="1676400" cy="2794000"/>
            <wp:effectExtent l="0" t="0" r="0" b="6350"/>
            <wp:docPr id="8" name="图片 8" descr="L:\Doc\Git\AndroidPro\XC2910\d\2017080316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Doc\Git\AndroidPro\XC2910\d\2017080316150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57" w:rsidRDefault="004E7757" w:rsidP="004E7757">
      <w:pPr>
        <w:pStyle w:val="2"/>
      </w:pPr>
      <w:r>
        <w:rPr>
          <w:rFonts w:hint="eastAsia"/>
        </w:rPr>
        <w:t>操作流程</w:t>
      </w:r>
    </w:p>
    <w:p w:rsidR="00E14B9B" w:rsidRPr="0020431A" w:rsidRDefault="00E14B9B" w:rsidP="00E14B9B">
      <w:pPr>
        <w:pStyle w:val="aff9"/>
        <w:rPr>
          <w:color w:val="BFBFBF" w:themeColor="background1" w:themeShade="BF"/>
        </w:rPr>
      </w:pPr>
      <w:r w:rsidRPr="0020431A">
        <w:rPr>
          <w:rFonts w:hint="eastAsia"/>
          <w:color w:val="BFBFBF" w:themeColor="background1" w:themeShade="BF"/>
        </w:rPr>
        <w:t>结合上面的界面，采用用例图或者流程图描述在</w:t>
      </w:r>
      <w:r w:rsidR="00776898" w:rsidRPr="0020431A">
        <w:rPr>
          <w:rFonts w:hint="eastAsia"/>
          <w:color w:val="BFBFBF" w:themeColor="background1" w:themeShade="BF"/>
        </w:rPr>
        <w:t>某个场景下出现</w:t>
      </w:r>
      <w:r w:rsidRPr="0020431A">
        <w:rPr>
          <w:rFonts w:hint="eastAsia"/>
          <w:color w:val="BFBFBF" w:themeColor="background1" w:themeShade="BF"/>
        </w:rPr>
        <w:t>某个界面，做了哪些操作后，软件会有哪些反应，出现哪些新的界面和动作。</w:t>
      </w:r>
      <w:r w:rsidR="00776898" w:rsidRPr="0020431A">
        <w:rPr>
          <w:rFonts w:hint="eastAsia"/>
          <w:color w:val="BFBFBF" w:themeColor="background1" w:themeShade="BF"/>
        </w:rPr>
        <w:t>按照操作软件的顺序描述。</w:t>
      </w:r>
    </w:p>
    <w:p w:rsidR="00E14B9B" w:rsidRDefault="00E14B9B" w:rsidP="00E14B9B">
      <w:pPr>
        <w:pStyle w:val="aff9"/>
        <w:rPr>
          <w:color w:val="BFBFBF" w:themeColor="background1" w:themeShade="BF"/>
        </w:rPr>
      </w:pPr>
      <w:r w:rsidRPr="0020431A">
        <w:rPr>
          <w:rFonts w:hint="eastAsia"/>
          <w:color w:val="BFBFBF" w:themeColor="background1" w:themeShade="BF"/>
        </w:rPr>
        <w:t>对于特定的操作功能，操作流程描述的仅是用户体验到的内容，类似于说明书，目的是设计合适的、符合操作习惯的、便于使用的工作流程。</w:t>
      </w:r>
    </w:p>
    <w:p w:rsidR="0020431A" w:rsidRPr="0020431A" w:rsidRDefault="0020431A" w:rsidP="00E14B9B">
      <w:pPr>
        <w:pStyle w:val="aff9"/>
        <w:rPr>
          <w:rFonts w:hint="eastAsia"/>
          <w:color w:val="BFBFBF" w:themeColor="background1" w:themeShade="BF"/>
        </w:rPr>
      </w:pPr>
      <w:r>
        <w:rPr>
          <w:noProof/>
          <w:color w:val="BFBFBF" w:themeColor="background1" w:themeShade="BF"/>
        </w:rPr>
        <w:lastRenderedPageBreak/>
        <w:drawing>
          <wp:inline distT="0" distB="0" distL="0" distR="0">
            <wp:extent cx="5724525" cy="3629025"/>
            <wp:effectExtent l="0" t="0" r="9525" b="9525"/>
            <wp:docPr id="5" name="图片 5" descr="L:\Doc\Git\AndroidPro\XC2910\uml\XC2910安卓版手持机项目用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Doc\Git\AndroidPro\XC2910\uml\XC2910安卓版手持机项目用例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57" w:rsidRDefault="004E7757" w:rsidP="004E7757">
      <w:pPr>
        <w:pStyle w:val="2"/>
      </w:pPr>
      <w:r>
        <w:rPr>
          <w:rFonts w:hint="eastAsia"/>
        </w:rPr>
        <w:t>实现流程</w:t>
      </w:r>
    </w:p>
    <w:p w:rsidR="00222BD0" w:rsidRPr="00E14B9B" w:rsidRDefault="00E14B9B" w:rsidP="00E67526">
      <w:pPr>
        <w:pStyle w:val="aff9"/>
      </w:pPr>
      <w:r>
        <w:rPr>
          <w:rFonts w:hint="eastAsia"/>
        </w:rPr>
        <w:t>对于特定的操作功能，软件的内部实现并不能全被用户体验到，</w:t>
      </w:r>
      <w:r w:rsidR="00776898">
        <w:rPr>
          <w:rFonts w:hint="eastAsia"/>
        </w:rPr>
        <w:t>实现流程需要描述清楚实现某一操作流程时，软件的内部实际做了哪些事情，其流程如何</w:t>
      </w:r>
      <w:r>
        <w:rPr>
          <w:rFonts w:hint="eastAsia"/>
        </w:rPr>
        <w:t>。</w:t>
      </w:r>
    </w:p>
    <w:p w:rsidR="00D3498D" w:rsidRDefault="00D3498D" w:rsidP="00D3498D">
      <w:pPr>
        <w:pStyle w:val="1"/>
      </w:pPr>
      <w:bookmarkStart w:id="12" w:name="_Toc198721759"/>
      <w:r>
        <w:rPr>
          <w:rFonts w:hint="eastAsia"/>
        </w:rPr>
        <w:t>具体分解描述</w:t>
      </w:r>
      <w:bookmarkEnd w:id="12"/>
    </w:p>
    <w:p w:rsidR="00D3498D" w:rsidRPr="0063263E" w:rsidRDefault="00D3498D" w:rsidP="00D3498D">
      <w:pPr>
        <w:pStyle w:val="aff9"/>
        <w:rPr>
          <w:color w:val="BFBFBF" w:themeColor="background1" w:themeShade="BF"/>
        </w:rPr>
      </w:pPr>
      <w:r w:rsidRPr="0063263E">
        <w:rPr>
          <w:rFonts w:hint="eastAsia"/>
          <w:color w:val="BFBFBF" w:themeColor="background1" w:themeShade="BF"/>
        </w:rPr>
        <w:t>系统分解为设计个体</w:t>
      </w:r>
      <w:r w:rsidRPr="0063263E">
        <w:rPr>
          <w:rFonts w:hint="eastAsia"/>
          <w:color w:val="BFBFBF" w:themeColor="background1" w:themeShade="BF"/>
        </w:rPr>
        <w:t xml:space="preserve"> </w:t>
      </w:r>
      <w:r w:rsidRPr="0063263E">
        <w:rPr>
          <w:rFonts w:hint="eastAsia"/>
          <w:color w:val="BFBFBF" w:themeColor="background1" w:themeShade="BF"/>
        </w:rPr>
        <w:t>–</w:t>
      </w:r>
      <w:r w:rsidRPr="0063263E">
        <w:rPr>
          <w:rFonts w:hint="eastAsia"/>
          <w:color w:val="BFBFBF" w:themeColor="background1" w:themeShade="BF"/>
        </w:rPr>
        <w:t xml:space="preserve"> </w:t>
      </w:r>
      <w:r w:rsidRPr="0063263E">
        <w:rPr>
          <w:rFonts w:hint="eastAsia"/>
          <w:color w:val="BFBFBF" w:themeColor="background1" w:themeShade="BF"/>
        </w:rPr>
        <w:t>模块</w:t>
      </w:r>
      <w:r w:rsidRPr="0063263E">
        <w:rPr>
          <w:rFonts w:hint="eastAsia"/>
          <w:color w:val="BFBFBF" w:themeColor="background1" w:themeShade="BF"/>
        </w:rPr>
        <w:t xml:space="preserve">, </w:t>
      </w:r>
      <w:r w:rsidRPr="0063263E">
        <w:rPr>
          <w:rFonts w:hint="eastAsia"/>
          <w:color w:val="BFBFBF" w:themeColor="background1" w:themeShade="BF"/>
        </w:rPr>
        <w:t>过程</w:t>
      </w:r>
      <w:r w:rsidRPr="0063263E">
        <w:rPr>
          <w:rFonts w:hint="eastAsia"/>
          <w:color w:val="BFBFBF" w:themeColor="background1" w:themeShade="BF"/>
        </w:rPr>
        <w:t xml:space="preserve">, </w:t>
      </w:r>
      <w:r w:rsidRPr="0063263E">
        <w:rPr>
          <w:rFonts w:hint="eastAsia"/>
          <w:color w:val="BFBFBF" w:themeColor="background1" w:themeShade="BF"/>
        </w:rPr>
        <w:t>数据等。解释系统怎么被构造。</w:t>
      </w:r>
    </w:p>
    <w:p w:rsidR="00D3498D" w:rsidRDefault="00D3498D" w:rsidP="00D3498D">
      <w:pPr>
        <w:pStyle w:val="2"/>
      </w:pPr>
      <w:bookmarkStart w:id="13" w:name="_Toc198721760"/>
      <w:r>
        <w:rPr>
          <w:rFonts w:hint="eastAsia"/>
        </w:rPr>
        <w:t>功能描述</w:t>
      </w:r>
      <w:bookmarkEnd w:id="13"/>
    </w:p>
    <w:p w:rsidR="00B136CA" w:rsidRDefault="00B136CA" w:rsidP="0047263E">
      <w:pPr>
        <w:pStyle w:val="a5"/>
        <w:rPr>
          <w:rFonts w:hint="eastAsia"/>
        </w:rPr>
      </w:pPr>
      <w:r>
        <w:rPr>
          <w:rFonts w:hint="eastAsia"/>
        </w:rPr>
        <w:t>主要</w:t>
      </w:r>
      <w:r>
        <w:t>功能：</w:t>
      </w:r>
    </w:p>
    <w:p w:rsidR="00D3498D" w:rsidRDefault="00B136CA" w:rsidP="00A73C0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扫描</w:t>
      </w:r>
      <w:r>
        <w:t>标签</w:t>
      </w:r>
      <w:r w:rsidR="00EC7F8A">
        <w:rPr>
          <w:rFonts w:hint="eastAsia"/>
        </w:rPr>
        <w:t>功能：</w:t>
      </w:r>
      <w:r w:rsidR="000028E6">
        <w:rPr>
          <w:rFonts w:hint="eastAsia"/>
        </w:rPr>
        <w:t>通过</w:t>
      </w:r>
      <w:r w:rsidR="000028E6">
        <w:t>手持机设备获取和解析出标签信息。</w:t>
      </w:r>
    </w:p>
    <w:p w:rsidR="00B136CA" w:rsidRDefault="00B136CA" w:rsidP="00A73C05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保存</w:t>
      </w:r>
      <w:r>
        <w:t>标签</w:t>
      </w:r>
      <w:r w:rsidR="00EC7F8A">
        <w:rPr>
          <w:rFonts w:hint="eastAsia"/>
        </w:rPr>
        <w:t>功能：</w:t>
      </w:r>
      <w:r w:rsidR="000028E6">
        <w:rPr>
          <w:rFonts w:hint="eastAsia"/>
        </w:rPr>
        <w:t>将</w:t>
      </w:r>
      <w:r w:rsidR="000028E6">
        <w:t>扫描到的标签信息保存到数据库。</w:t>
      </w:r>
    </w:p>
    <w:p w:rsidR="00B136CA" w:rsidRDefault="00B136CA" w:rsidP="00A73C0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浏览</w:t>
      </w:r>
      <w:r>
        <w:t>标签</w:t>
      </w:r>
      <w:r w:rsidR="00EC7F8A">
        <w:rPr>
          <w:rFonts w:hint="eastAsia"/>
        </w:rPr>
        <w:t>功能：</w:t>
      </w:r>
      <w:r w:rsidR="000028E6">
        <w:rPr>
          <w:rFonts w:hint="eastAsia"/>
        </w:rPr>
        <w:t>浏览</w:t>
      </w:r>
      <w:r w:rsidR="000028E6">
        <w:t>保存到数据库里的</w:t>
      </w:r>
      <w:r w:rsidR="000028E6">
        <w:rPr>
          <w:rFonts w:hint="eastAsia"/>
        </w:rPr>
        <w:t>标签</w:t>
      </w:r>
      <w:r w:rsidR="000028E6">
        <w:t>信息。</w:t>
      </w:r>
    </w:p>
    <w:p w:rsidR="00B136CA" w:rsidRDefault="00B136CA" w:rsidP="00A73C0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清空</w:t>
      </w:r>
      <w:r>
        <w:t>标签</w:t>
      </w:r>
      <w:r w:rsidR="00EC7F8A">
        <w:rPr>
          <w:rFonts w:hint="eastAsia"/>
        </w:rPr>
        <w:t>功能：</w:t>
      </w:r>
      <w:r w:rsidR="000028E6">
        <w:rPr>
          <w:rFonts w:hint="eastAsia"/>
        </w:rPr>
        <w:t>将</w:t>
      </w:r>
      <w:r w:rsidR="000028E6">
        <w:t>存储在数据库里的标签信息全部清空。</w:t>
      </w:r>
    </w:p>
    <w:p w:rsidR="00B136CA" w:rsidRDefault="00B136CA" w:rsidP="00A73C0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数据</w:t>
      </w:r>
      <w:r>
        <w:t>上传</w:t>
      </w:r>
      <w:r w:rsidR="00EC7F8A">
        <w:rPr>
          <w:rFonts w:hint="eastAsia"/>
        </w:rPr>
        <w:t>功能：</w:t>
      </w:r>
      <w:r w:rsidR="000028E6">
        <w:rPr>
          <w:rFonts w:hint="eastAsia"/>
        </w:rPr>
        <w:t>将存储</w:t>
      </w:r>
      <w:r w:rsidR="000028E6">
        <w:t>标签信息的数据库文件上传给上位机软件。</w:t>
      </w:r>
    </w:p>
    <w:p w:rsidR="00B136CA" w:rsidRDefault="00B136CA" w:rsidP="0047263E">
      <w:pPr>
        <w:pStyle w:val="a5"/>
        <w:rPr>
          <w:rFonts w:hint="eastAsia"/>
        </w:rPr>
      </w:pPr>
      <w:r>
        <w:rPr>
          <w:rFonts w:hint="eastAsia"/>
        </w:rPr>
        <w:t>次要</w:t>
      </w:r>
      <w:r>
        <w:t>功能：</w:t>
      </w:r>
    </w:p>
    <w:p w:rsidR="00146F34" w:rsidRDefault="00146F34" w:rsidP="00A73C05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GPS</w:t>
      </w:r>
      <w:r>
        <w:t>校时功能：</w:t>
      </w:r>
      <w:r w:rsidR="000028E6">
        <w:rPr>
          <w:rFonts w:hint="eastAsia"/>
        </w:rPr>
        <w:t>通过</w:t>
      </w:r>
      <w:r w:rsidR="000028E6">
        <w:t>GPS</w:t>
      </w:r>
      <w:r w:rsidR="000028E6">
        <w:t>来校准时间</w:t>
      </w:r>
      <w:r w:rsidR="000028E6">
        <w:rPr>
          <w:rFonts w:hint="eastAsia"/>
        </w:rPr>
        <w:t>。</w:t>
      </w:r>
    </w:p>
    <w:p w:rsidR="00B136CA" w:rsidRDefault="00EC7F8A" w:rsidP="00A73C0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音量</w:t>
      </w:r>
      <w:r>
        <w:t>调节</w:t>
      </w:r>
      <w:r>
        <w:rPr>
          <w:rFonts w:hint="eastAsia"/>
        </w:rPr>
        <w:t>功能：</w:t>
      </w:r>
      <w:r w:rsidR="008232BC">
        <w:rPr>
          <w:rFonts w:hint="eastAsia"/>
        </w:rPr>
        <w:t>可</w:t>
      </w:r>
      <w:r w:rsidR="008232BC">
        <w:t>调节系统音量的大小。</w:t>
      </w:r>
    </w:p>
    <w:p w:rsidR="00EC7F8A" w:rsidRDefault="00EC7F8A" w:rsidP="00A73C0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背光</w:t>
      </w:r>
      <w:r>
        <w:t>调节</w:t>
      </w:r>
      <w:r>
        <w:rPr>
          <w:rFonts w:hint="eastAsia"/>
        </w:rPr>
        <w:t>功能</w:t>
      </w:r>
      <w:r>
        <w:t>：</w:t>
      </w:r>
      <w:r w:rsidR="008232BC">
        <w:rPr>
          <w:rFonts w:hint="eastAsia"/>
        </w:rPr>
        <w:t>可</w:t>
      </w:r>
      <w:r w:rsidR="008232BC">
        <w:t>调节屏幕</w:t>
      </w:r>
      <w:r w:rsidR="008232BC">
        <w:rPr>
          <w:rFonts w:hint="eastAsia"/>
        </w:rPr>
        <w:t>亮度。</w:t>
      </w:r>
    </w:p>
    <w:p w:rsidR="00EC7F8A" w:rsidRPr="00EC7F8A" w:rsidRDefault="00EC7F8A" w:rsidP="00A73C05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关于</w:t>
      </w:r>
      <w:r>
        <w:t>页面：</w:t>
      </w:r>
      <w:r w:rsidR="000028E6">
        <w:rPr>
          <w:rFonts w:hint="eastAsia"/>
        </w:rPr>
        <w:t>显示</w:t>
      </w:r>
      <w:r w:rsidR="000028E6">
        <w:t>软件的</w:t>
      </w:r>
      <w:r w:rsidR="000028E6">
        <w:rPr>
          <w:rFonts w:hint="eastAsia"/>
        </w:rPr>
        <w:t>名称</w:t>
      </w:r>
      <w:r w:rsidR="000028E6">
        <w:t>、版本等相关信息。</w:t>
      </w:r>
    </w:p>
    <w:p w:rsidR="00EC7F8A" w:rsidRDefault="00EC7F8A" w:rsidP="00A73C0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开机</w:t>
      </w:r>
      <w:r>
        <w:t>自启动</w:t>
      </w:r>
      <w:r>
        <w:rPr>
          <w:rFonts w:hint="eastAsia"/>
        </w:rPr>
        <w:t>功能：</w:t>
      </w:r>
      <w:r w:rsidR="00AA7BD3">
        <w:rPr>
          <w:rFonts w:hint="eastAsia"/>
        </w:rPr>
        <w:t>设备</w:t>
      </w:r>
      <w:r w:rsidR="00AA7BD3">
        <w:t>启动时，自动打开该软件。</w:t>
      </w:r>
    </w:p>
    <w:p w:rsidR="00EC7F8A" w:rsidRDefault="00EC7F8A" w:rsidP="00A73C0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软件无法</w:t>
      </w:r>
      <w:r>
        <w:t>退出</w:t>
      </w:r>
      <w:r>
        <w:rPr>
          <w:rFonts w:hint="eastAsia"/>
        </w:rPr>
        <w:t>功能</w:t>
      </w:r>
      <w:r>
        <w:t>：</w:t>
      </w:r>
      <w:r w:rsidR="00AA7BD3">
        <w:rPr>
          <w:rFonts w:hint="eastAsia"/>
        </w:rPr>
        <w:t>软件</w:t>
      </w:r>
      <w:r w:rsidR="00AA7BD3">
        <w:t>打开后，不会退出到安卓的系统桌面上。</w:t>
      </w:r>
    </w:p>
    <w:p w:rsidR="00EC7F8A" w:rsidRDefault="00EC7F8A" w:rsidP="00A73C0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时间</w:t>
      </w:r>
      <w:r>
        <w:t>模块</w:t>
      </w:r>
      <w:r w:rsidR="00AA7BD3">
        <w:rPr>
          <w:rFonts w:hint="eastAsia"/>
        </w:rPr>
        <w:t>：由于</w:t>
      </w:r>
      <w:r w:rsidR="00AA7BD3">
        <w:t>在没有</w:t>
      </w:r>
      <w:r w:rsidR="00AA7BD3">
        <w:t>root</w:t>
      </w:r>
      <w:r w:rsidR="00AA7BD3">
        <w:t>的情况下</w:t>
      </w:r>
      <w:r w:rsidR="00AA7BD3">
        <w:rPr>
          <w:rFonts w:hint="eastAsia"/>
        </w:rPr>
        <w:t>，</w:t>
      </w:r>
      <w:r w:rsidR="00AA7BD3">
        <w:t>程序无法随意修改系统时间，故使用该时间模块。该</w:t>
      </w:r>
      <w:r w:rsidR="00AA7BD3">
        <w:rPr>
          <w:rFonts w:hint="eastAsia"/>
        </w:rPr>
        <w:t>模块</w:t>
      </w:r>
      <w:r w:rsidR="00AA7BD3">
        <w:t>主要有两大功能</w:t>
      </w:r>
      <w:r w:rsidR="00AA7BD3">
        <w:rPr>
          <w:rFonts w:hint="eastAsia"/>
        </w:rPr>
        <w:t>：</w:t>
      </w:r>
    </w:p>
    <w:p w:rsidR="00AA7BD3" w:rsidRDefault="00AA7BD3" w:rsidP="00AA7BD3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在</w:t>
      </w:r>
      <w:r>
        <w:t>界面上显示时间</w:t>
      </w:r>
      <w:r>
        <w:rPr>
          <w:rFonts w:hint="eastAsia"/>
        </w:rPr>
        <w:t>。</w:t>
      </w:r>
    </w:p>
    <w:p w:rsidR="00AA7BD3" w:rsidRPr="00EC7F8A" w:rsidRDefault="00AA7BD3" w:rsidP="00AA7BD3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接收</w:t>
      </w:r>
      <w:r>
        <w:t>上位机的指令，对时间进行修改</w:t>
      </w:r>
      <w:r>
        <w:rPr>
          <w:rFonts w:hint="eastAsia"/>
        </w:rPr>
        <w:t>。</w:t>
      </w:r>
    </w:p>
    <w:p w:rsidR="00D3498D" w:rsidRDefault="00D3498D" w:rsidP="00D3498D">
      <w:pPr>
        <w:pStyle w:val="2"/>
      </w:pPr>
      <w:bookmarkStart w:id="14" w:name="_Toc198721761"/>
      <w:r>
        <w:rPr>
          <w:rFonts w:hint="eastAsia"/>
        </w:rPr>
        <w:t>数据描述</w:t>
      </w:r>
      <w:bookmarkEnd w:id="14"/>
    </w:p>
    <w:p w:rsidR="00D3498D" w:rsidRPr="00B136CA" w:rsidRDefault="00D3498D" w:rsidP="00D3498D">
      <w:pPr>
        <w:pStyle w:val="aff9"/>
        <w:rPr>
          <w:color w:val="BFBFBF" w:themeColor="background1" w:themeShade="BF"/>
        </w:rPr>
      </w:pPr>
      <w:r w:rsidRPr="00B136CA">
        <w:rPr>
          <w:rFonts w:hint="eastAsia"/>
          <w:color w:val="BFBFBF" w:themeColor="background1" w:themeShade="BF"/>
        </w:rPr>
        <w:t>关键数据介绍</w:t>
      </w:r>
    </w:p>
    <w:p w:rsidR="00D3498D" w:rsidRDefault="00496D4D" w:rsidP="00B136CA">
      <w:pPr>
        <w:pStyle w:val="a5"/>
      </w:pPr>
      <w:r>
        <w:rPr>
          <w:rFonts w:hint="eastAsia"/>
        </w:rPr>
        <w:t>保存</w:t>
      </w:r>
      <w:r w:rsidR="00B136CA">
        <w:rPr>
          <w:rFonts w:hint="eastAsia"/>
        </w:rPr>
        <w:t>标签</w:t>
      </w:r>
      <w:r>
        <w:rPr>
          <w:rFonts w:hint="eastAsia"/>
        </w:rPr>
        <w:t>主要</w:t>
      </w:r>
      <w:r>
        <w:t>存储</w:t>
      </w:r>
      <w:r>
        <w:rPr>
          <w:rFonts w:hint="eastAsia"/>
        </w:rPr>
        <w:t>以下</w:t>
      </w:r>
      <w:r w:rsidR="00B136CA">
        <w:rPr>
          <w:rFonts w:hint="eastAsia"/>
        </w:rPr>
        <w:t>数据</w:t>
      </w:r>
      <w:r w:rsidR="00B136CA">
        <w:t>：</w:t>
      </w:r>
    </w:p>
    <w:p w:rsidR="00496D4D" w:rsidRDefault="00496D4D" w:rsidP="00496D4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标签</w:t>
      </w:r>
      <w:r>
        <w:t>源码</w:t>
      </w:r>
      <w:r w:rsidR="00456363">
        <w:rPr>
          <w:rFonts w:hint="eastAsia"/>
        </w:rPr>
        <w:t>。</w:t>
      </w:r>
    </w:p>
    <w:p w:rsidR="00496D4D" w:rsidRDefault="00496D4D" w:rsidP="00496D4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标签</w:t>
      </w:r>
      <w:r>
        <w:t>的读取时间</w:t>
      </w:r>
      <w:r w:rsidR="00456363">
        <w:rPr>
          <w:rFonts w:hint="eastAsia"/>
        </w:rPr>
        <w:t>。存储</w:t>
      </w:r>
      <w:r w:rsidR="00456363">
        <w:t>的</w:t>
      </w:r>
      <w:r w:rsidR="00456363">
        <w:rPr>
          <w:rFonts w:hint="eastAsia"/>
        </w:rPr>
        <w:t>时间</w:t>
      </w:r>
      <w:r w:rsidR="00456363">
        <w:t>格式为：</w:t>
      </w:r>
      <w:r w:rsidR="00456363">
        <w:t>yyyyMMddhhmmss</w:t>
      </w:r>
    </w:p>
    <w:p w:rsidR="00496D4D" w:rsidRPr="00496D4D" w:rsidRDefault="00496D4D" w:rsidP="00496D4D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修程</w:t>
      </w:r>
      <w:r w:rsidR="005850E6">
        <w:rPr>
          <w:rFonts w:hint="eastAsia"/>
        </w:rPr>
        <w:t>。</w:t>
      </w:r>
    </w:p>
    <w:p w:rsidR="00D3498D" w:rsidRDefault="00D3498D" w:rsidP="00D3498D">
      <w:pPr>
        <w:pStyle w:val="1"/>
      </w:pPr>
      <w:bookmarkStart w:id="15" w:name="_Toc198721762"/>
      <w:r>
        <w:rPr>
          <w:rFonts w:hint="eastAsia"/>
        </w:rPr>
        <w:t>关系描述</w:t>
      </w:r>
      <w:bookmarkEnd w:id="15"/>
    </w:p>
    <w:p w:rsidR="00D3498D" w:rsidRDefault="00D3498D" w:rsidP="00D3498D">
      <w:pPr>
        <w:pStyle w:val="aff9"/>
      </w:pPr>
      <w:r>
        <w:rPr>
          <w:rFonts w:hint="eastAsia"/>
        </w:rPr>
        <w:t>指定设计个体之间的关系</w:t>
      </w:r>
      <w:r>
        <w:rPr>
          <w:rFonts w:hint="eastAsia"/>
        </w:rPr>
        <w:t xml:space="preserve"> </w:t>
      </w:r>
    </w:p>
    <w:p w:rsidR="00D3498D" w:rsidRPr="00F93549" w:rsidRDefault="00D3498D" w:rsidP="00D3498D">
      <w:pPr>
        <w:pStyle w:val="aff9"/>
      </w:pPr>
      <w:r w:rsidRPr="00F93549">
        <w:rPr>
          <w:rFonts w:hint="eastAsia"/>
        </w:rPr>
        <w:t>典型业务序列</w:t>
      </w:r>
      <w:r w:rsidRPr="00F93549">
        <w:rPr>
          <w:rFonts w:hint="eastAsia"/>
        </w:rPr>
        <w:t>/</w:t>
      </w:r>
      <w:r w:rsidRPr="00F93549">
        <w:rPr>
          <w:rFonts w:hint="eastAsia"/>
        </w:rPr>
        <w:t>流程图示</w:t>
      </w:r>
    </w:p>
    <w:p w:rsidR="00D3498D" w:rsidRDefault="00D3498D" w:rsidP="00D3498D">
      <w:pPr>
        <w:pStyle w:val="a5"/>
      </w:pPr>
    </w:p>
    <w:p w:rsidR="00D3498D" w:rsidRDefault="00D3498D" w:rsidP="00D3498D">
      <w:pPr>
        <w:pStyle w:val="1"/>
      </w:pPr>
      <w:bookmarkStart w:id="16" w:name="_Toc198721763"/>
      <w:r>
        <w:rPr>
          <w:rFonts w:hint="eastAsia"/>
        </w:rPr>
        <w:t>接口描述</w:t>
      </w:r>
      <w:bookmarkEnd w:id="16"/>
    </w:p>
    <w:p w:rsidR="00D3498D" w:rsidRDefault="00D3498D" w:rsidP="00A26CA7">
      <w:pPr>
        <w:pStyle w:val="2"/>
      </w:pPr>
      <w:bookmarkStart w:id="17" w:name="_Toc198721764"/>
      <w:r w:rsidRPr="00F93549">
        <w:rPr>
          <w:rFonts w:hint="eastAsia"/>
        </w:rPr>
        <w:t>对外部的接口形式和规则</w:t>
      </w:r>
      <w:bookmarkEnd w:id="17"/>
    </w:p>
    <w:p w:rsidR="00A26CA7" w:rsidRPr="00A26CA7" w:rsidRDefault="00A26CA7" w:rsidP="00A26CA7">
      <w:pPr>
        <w:pStyle w:val="2"/>
      </w:pPr>
      <w:bookmarkStart w:id="18" w:name="_Toc198721765"/>
      <w:r>
        <w:rPr>
          <w:rFonts w:hint="eastAsia"/>
        </w:rPr>
        <w:t>通讯协议</w:t>
      </w:r>
      <w:bookmarkEnd w:id="18"/>
    </w:p>
    <w:p w:rsidR="00D3498D" w:rsidRDefault="00D3498D" w:rsidP="00D3498D">
      <w:pPr>
        <w:pStyle w:val="a5"/>
      </w:pPr>
    </w:p>
    <w:p w:rsidR="00A26CA7" w:rsidRDefault="00A26CA7" w:rsidP="00D3498D">
      <w:pPr>
        <w:pStyle w:val="1"/>
      </w:pPr>
      <w:bookmarkStart w:id="19" w:name="_Toc198721766"/>
      <w:r>
        <w:rPr>
          <w:rFonts w:hint="eastAsia"/>
        </w:rPr>
        <w:t>数据库设计</w:t>
      </w:r>
      <w:bookmarkEnd w:id="19"/>
    </w:p>
    <w:p w:rsidR="00A26CA7" w:rsidRPr="00DE0CE1" w:rsidRDefault="00A26CA7" w:rsidP="00A26CA7">
      <w:pPr>
        <w:pStyle w:val="aff9"/>
        <w:rPr>
          <w:color w:val="BFBFBF" w:themeColor="background1" w:themeShade="BF"/>
        </w:rPr>
      </w:pPr>
      <w:r w:rsidRPr="00DE0CE1">
        <w:rPr>
          <w:rFonts w:hint="eastAsia"/>
          <w:color w:val="BFBFBF" w:themeColor="background1" w:themeShade="BF"/>
        </w:rPr>
        <w:t>数据库结构、各个数据存储表</w:t>
      </w:r>
    </w:p>
    <w:p w:rsidR="00DE0CE1" w:rsidRDefault="00DE0CE1" w:rsidP="00DE0CE1">
      <w:pPr>
        <w:pStyle w:val="a5"/>
      </w:pPr>
      <w:bookmarkStart w:id="20" w:name="_Toc198721767"/>
      <w:r>
        <w:rPr>
          <w:rFonts w:hint="eastAsia"/>
        </w:rPr>
        <w:t>数据库</w:t>
      </w:r>
      <w:r>
        <w:t>采用安卓自带的</w:t>
      </w:r>
      <w:r>
        <w:rPr>
          <w:rFonts w:hint="eastAsia"/>
        </w:rPr>
        <w:t xml:space="preserve"> </w:t>
      </w:r>
      <w:r>
        <w:t xml:space="preserve">SQLite </w:t>
      </w:r>
      <w:r>
        <w:rPr>
          <w:rFonts w:hint="eastAsia"/>
        </w:rPr>
        <w:t>数据库。</w:t>
      </w:r>
    </w:p>
    <w:p w:rsidR="00802E06" w:rsidRDefault="00DE0CE1" w:rsidP="005D711B">
      <w:pPr>
        <w:pStyle w:val="a5"/>
      </w:pPr>
      <w:r>
        <w:rPr>
          <w:rFonts w:hint="eastAsia"/>
        </w:rPr>
        <w:t>数据库</w:t>
      </w:r>
      <w:r>
        <w:t>文件存储在</w:t>
      </w:r>
      <w:r>
        <w:rPr>
          <w:rFonts w:hint="eastAsia"/>
        </w:rPr>
        <w:t>内部</w:t>
      </w:r>
      <w:r>
        <w:t>存储器的</w:t>
      </w:r>
      <w:r>
        <w:rPr>
          <w:rFonts w:hint="eastAsia"/>
        </w:rPr>
        <w:t xml:space="preserve"> </w:t>
      </w:r>
      <w:r>
        <w:t>Invengo/XC2910/</w:t>
      </w:r>
      <w:r w:rsidR="00802E06">
        <w:t xml:space="preserve">DB/motor.hdf </w:t>
      </w:r>
      <w:r w:rsidR="00802E06">
        <w:rPr>
          <w:rFonts w:hint="eastAsia"/>
        </w:rPr>
        <w:t>路径</w:t>
      </w:r>
      <w:r w:rsidR="00802E06">
        <w:t>中。</w:t>
      </w:r>
    </w:p>
    <w:p w:rsidR="0020431A" w:rsidRDefault="0020431A">
      <w:pPr>
        <w:autoSpaceDE/>
        <w:autoSpaceDN/>
        <w:adjustRightInd/>
      </w:pPr>
      <w:r>
        <w:br w:type="page"/>
      </w:r>
    </w:p>
    <w:p w:rsidR="00802E06" w:rsidRDefault="00802E06" w:rsidP="00DE0CE1">
      <w:pPr>
        <w:pStyle w:val="a5"/>
      </w:pPr>
      <w:r>
        <w:rPr>
          <w:rFonts w:hint="eastAsia"/>
        </w:rPr>
        <w:lastRenderedPageBreak/>
        <w:t>数据库具体表结构</w:t>
      </w:r>
      <w:r w:rsidR="005D711B">
        <w:rPr>
          <w:rFonts w:hint="eastAsia"/>
        </w:rPr>
        <w:t>如下</w:t>
      </w:r>
      <w:r>
        <w:t>：</w:t>
      </w:r>
    </w:p>
    <w:tbl>
      <w:tblPr>
        <w:tblStyle w:val="4-30"/>
        <w:tblW w:w="0" w:type="auto"/>
        <w:tblLook w:val="04A0" w:firstRow="1" w:lastRow="0" w:firstColumn="1" w:lastColumn="0" w:noHBand="0" w:noVBand="1"/>
      </w:tblPr>
      <w:tblGrid>
        <w:gridCol w:w="3114"/>
        <w:gridCol w:w="5907"/>
      </w:tblGrid>
      <w:tr w:rsidR="00802E06" w:rsidTr="00802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02E06" w:rsidRDefault="00802E06" w:rsidP="00DE0CE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t>名</w:t>
            </w:r>
          </w:p>
        </w:tc>
        <w:tc>
          <w:tcPr>
            <w:tcW w:w="5907" w:type="dxa"/>
          </w:tcPr>
          <w:p w:rsidR="00802E06" w:rsidRDefault="00802E06" w:rsidP="00DE0CE1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02E06" w:rsidTr="00802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02E06" w:rsidRDefault="00802E06" w:rsidP="00DE0CE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tbMotor</w:t>
            </w:r>
          </w:p>
        </w:tc>
        <w:tc>
          <w:tcPr>
            <w:tcW w:w="5907" w:type="dxa"/>
          </w:tcPr>
          <w:p w:rsidR="00802E06" w:rsidRDefault="0070699D" w:rsidP="00DE0CE1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存储扫描到的标签信息</w:t>
            </w:r>
          </w:p>
        </w:tc>
      </w:tr>
    </w:tbl>
    <w:p w:rsidR="00802E06" w:rsidRDefault="00802E06" w:rsidP="00DE0CE1">
      <w:pPr>
        <w:pStyle w:val="a5"/>
        <w:rPr>
          <w:rFonts w:hint="eastAsia"/>
        </w:rPr>
      </w:pPr>
    </w:p>
    <w:p w:rsidR="00802E06" w:rsidRDefault="00802E06" w:rsidP="00DE0CE1">
      <w:pPr>
        <w:pStyle w:val="a5"/>
      </w:pPr>
      <w:r>
        <w:rPr>
          <w:rFonts w:hint="eastAsia"/>
        </w:rPr>
        <w:t>tb</w:t>
      </w:r>
      <w:r>
        <w:t xml:space="preserve">Motor </w:t>
      </w:r>
      <w:r>
        <w:rPr>
          <w:rFonts w:hint="eastAsia"/>
        </w:rPr>
        <w:t>表</w:t>
      </w:r>
      <w:r>
        <w:t>字段说明：</w:t>
      </w:r>
    </w:p>
    <w:tbl>
      <w:tblPr>
        <w:tblStyle w:val="4-30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5765"/>
      </w:tblGrid>
      <w:tr w:rsidR="00802E06" w:rsidTr="00733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2E06" w:rsidRDefault="0070699D" w:rsidP="0070699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802E06" w:rsidRDefault="0070699D" w:rsidP="0070699D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765" w:type="dxa"/>
          </w:tcPr>
          <w:p w:rsidR="00802E06" w:rsidRDefault="0070699D" w:rsidP="0070699D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02E06" w:rsidTr="00733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2E06" w:rsidRDefault="004647FB" w:rsidP="00DE0CE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mid</w:t>
            </w:r>
          </w:p>
        </w:tc>
        <w:tc>
          <w:tcPr>
            <w:tcW w:w="1276" w:type="dxa"/>
          </w:tcPr>
          <w:p w:rsidR="00802E06" w:rsidRDefault="0073318B" w:rsidP="00DE0CE1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5765" w:type="dxa"/>
          </w:tcPr>
          <w:p w:rsidR="00802E06" w:rsidRDefault="0073318B" w:rsidP="0073318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编号</w:t>
            </w:r>
            <w:r>
              <w:rPr>
                <w:rFonts w:hint="eastAsia"/>
              </w:rPr>
              <w:t>。主键</w:t>
            </w:r>
            <w:r>
              <w:t>，自增</w:t>
            </w:r>
            <w:r>
              <w:rPr>
                <w:rFonts w:hint="eastAsia"/>
              </w:rPr>
              <w:t>长</w:t>
            </w:r>
          </w:p>
        </w:tc>
      </w:tr>
      <w:tr w:rsidR="00802E06" w:rsidTr="0073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2E06" w:rsidRDefault="004647FB" w:rsidP="00DE0CE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readtime</w:t>
            </w:r>
          </w:p>
        </w:tc>
        <w:tc>
          <w:tcPr>
            <w:tcW w:w="1276" w:type="dxa"/>
          </w:tcPr>
          <w:p w:rsidR="00802E06" w:rsidRDefault="0073318B" w:rsidP="00DE0CE1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765" w:type="dxa"/>
          </w:tcPr>
          <w:p w:rsidR="00802E06" w:rsidRDefault="0073318B" w:rsidP="00DE0CE1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  <w:r>
              <w:t>读取到的时间</w:t>
            </w:r>
          </w:p>
        </w:tc>
      </w:tr>
      <w:tr w:rsidR="00802E06" w:rsidTr="00733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2E06" w:rsidRDefault="004647FB" w:rsidP="00DE0CE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tagcode</w:t>
            </w:r>
          </w:p>
        </w:tc>
        <w:tc>
          <w:tcPr>
            <w:tcW w:w="1276" w:type="dxa"/>
          </w:tcPr>
          <w:p w:rsidR="00802E06" w:rsidRDefault="0073318B" w:rsidP="00DE0CE1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765" w:type="dxa"/>
          </w:tcPr>
          <w:p w:rsidR="00802E06" w:rsidRDefault="0073318B" w:rsidP="00DE0CE1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读取</w:t>
            </w:r>
            <w:r>
              <w:t>到的标签源码</w:t>
            </w:r>
          </w:p>
        </w:tc>
      </w:tr>
      <w:tr w:rsidR="00802E06" w:rsidTr="0073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2E06" w:rsidRDefault="004647FB" w:rsidP="00DE0CE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rep</w:t>
            </w:r>
            <w:r>
              <w:t>airclass</w:t>
            </w:r>
          </w:p>
        </w:tc>
        <w:tc>
          <w:tcPr>
            <w:tcW w:w="1276" w:type="dxa"/>
          </w:tcPr>
          <w:p w:rsidR="00802E06" w:rsidRDefault="0073318B" w:rsidP="00DE0CE1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765" w:type="dxa"/>
          </w:tcPr>
          <w:p w:rsidR="00802E06" w:rsidRDefault="0073318B" w:rsidP="00DE0CE1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修程</w:t>
            </w:r>
          </w:p>
        </w:tc>
      </w:tr>
      <w:tr w:rsidR="00802E06" w:rsidTr="00733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2E06" w:rsidRDefault="004647FB" w:rsidP="00DE0CE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updated</w:t>
            </w:r>
          </w:p>
        </w:tc>
        <w:tc>
          <w:tcPr>
            <w:tcW w:w="1276" w:type="dxa"/>
          </w:tcPr>
          <w:p w:rsidR="00802E06" w:rsidRDefault="0073318B" w:rsidP="00DE0CE1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5765" w:type="dxa"/>
          </w:tcPr>
          <w:p w:rsidR="00802E06" w:rsidRDefault="0073318B" w:rsidP="00DE0CE1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（作用</w:t>
            </w:r>
            <w:r>
              <w:t>未知）</w:t>
            </w:r>
          </w:p>
        </w:tc>
      </w:tr>
    </w:tbl>
    <w:p w:rsidR="00802E06" w:rsidRPr="00DE0CE1" w:rsidRDefault="00802E06" w:rsidP="00DE0CE1">
      <w:pPr>
        <w:pStyle w:val="a5"/>
        <w:rPr>
          <w:rFonts w:hint="eastAsia"/>
        </w:rPr>
      </w:pPr>
    </w:p>
    <w:p w:rsidR="00D3498D" w:rsidRDefault="00D3498D" w:rsidP="00D3498D">
      <w:pPr>
        <w:pStyle w:val="1"/>
      </w:pPr>
      <w:r>
        <w:rPr>
          <w:rFonts w:hint="eastAsia"/>
        </w:rPr>
        <w:t>非功能性需求</w:t>
      </w:r>
      <w:bookmarkEnd w:id="20"/>
    </w:p>
    <w:p w:rsidR="00D3498D" w:rsidRPr="00476033" w:rsidRDefault="00D3498D" w:rsidP="00D3498D">
      <w:pPr>
        <w:pStyle w:val="aff9"/>
        <w:rPr>
          <w:color w:val="BFBFBF" w:themeColor="background1" w:themeShade="BF"/>
        </w:rPr>
      </w:pPr>
      <w:r w:rsidRPr="00476033">
        <w:rPr>
          <w:color w:val="BFBFBF" w:themeColor="background1" w:themeShade="BF"/>
        </w:rPr>
        <w:t>要求模块化、可测量性、可维护性、实用性</w:t>
      </w:r>
    </w:p>
    <w:p w:rsidR="00476033" w:rsidRDefault="003A47BF" w:rsidP="00476033">
      <w:pPr>
        <w:pStyle w:val="a5"/>
      </w:pPr>
      <w:bookmarkStart w:id="21" w:name="_Toc198721768"/>
      <w:r>
        <w:rPr>
          <w:rFonts w:hint="eastAsia"/>
        </w:rPr>
        <w:t>该项目</w:t>
      </w:r>
      <w:r w:rsidR="007209FE">
        <w:rPr>
          <w:rFonts w:hint="eastAsia"/>
        </w:rPr>
        <w:t>应</w:t>
      </w:r>
      <w:r>
        <w:rPr>
          <w:rFonts w:hint="eastAsia"/>
        </w:rPr>
        <w:t>包含</w:t>
      </w:r>
      <w:r>
        <w:t>三个软件：</w:t>
      </w:r>
    </w:p>
    <w:tbl>
      <w:tblPr>
        <w:tblStyle w:val="4-30"/>
        <w:tblW w:w="0" w:type="auto"/>
        <w:tblLook w:val="04A0" w:firstRow="1" w:lastRow="0" w:firstColumn="1" w:lastColumn="0" w:noHBand="0" w:noVBand="1"/>
      </w:tblPr>
      <w:tblGrid>
        <w:gridCol w:w="3823"/>
        <w:gridCol w:w="5198"/>
      </w:tblGrid>
      <w:tr w:rsidR="003A47BF" w:rsidTr="00DA1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47BF" w:rsidRDefault="003A47BF" w:rsidP="0047603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软件名</w:t>
            </w:r>
          </w:p>
        </w:tc>
        <w:tc>
          <w:tcPr>
            <w:tcW w:w="5198" w:type="dxa"/>
          </w:tcPr>
          <w:p w:rsidR="003A47BF" w:rsidRDefault="003A47BF" w:rsidP="00476033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A47BF" w:rsidTr="00DA1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47BF" w:rsidRDefault="00DA1194" w:rsidP="00476033">
            <w:pPr>
              <w:pStyle w:val="a5"/>
              <w:ind w:firstLineChars="0" w:firstLine="0"/>
              <w:rPr>
                <w:rFonts w:hint="eastAsia"/>
              </w:rPr>
            </w:pPr>
            <w:r w:rsidRPr="00DA1194">
              <w:rPr>
                <w:rFonts w:hint="eastAsia"/>
              </w:rPr>
              <w:t>XC2002-RHC</w:t>
            </w:r>
            <w:r w:rsidRPr="00DA1194">
              <w:rPr>
                <w:rFonts w:hint="eastAsia"/>
              </w:rPr>
              <w:t>型便携式标签读出器</w:t>
            </w:r>
          </w:p>
        </w:tc>
        <w:tc>
          <w:tcPr>
            <w:tcW w:w="5198" w:type="dxa"/>
          </w:tcPr>
          <w:p w:rsidR="003A47BF" w:rsidRDefault="00DA1194" w:rsidP="0047603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读取货车信息</w:t>
            </w:r>
          </w:p>
        </w:tc>
      </w:tr>
      <w:tr w:rsidR="003A47BF" w:rsidTr="00DA1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47BF" w:rsidRDefault="00DA1194" w:rsidP="00476033">
            <w:pPr>
              <w:pStyle w:val="a5"/>
              <w:ind w:firstLineChars="0" w:firstLine="0"/>
              <w:rPr>
                <w:rFonts w:hint="eastAsia"/>
              </w:rPr>
            </w:pPr>
            <w:r w:rsidRPr="00DA1194">
              <w:rPr>
                <w:rFonts w:hint="eastAsia"/>
              </w:rPr>
              <w:t>XC2002-RKC</w:t>
            </w:r>
            <w:r w:rsidRPr="00DA1194">
              <w:rPr>
                <w:rFonts w:hint="eastAsia"/>
              </w:rPr>
              <w:t>型便携式标签读出器</w:t>
            </w:r>
          </w:p>
        </w:tc>
        <w:tc>
          <w:tcPr>
            <w:tcW w:w="5198" w:type="dxa"/>
          </w:tcPr>
          <w:p w:rsidR="003A47BF" w:rsidRDefault="00DA1194" w:rsidP="00476033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读取客车信息</w:t>
            </w:r>
          </w:p>
        </w:tc>
      </w:tr>
      <w:tr w:rsidR="003A47BF" w:rsidTr="00DA1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47BF" w:rsidRDefault="00DA1194" w:rsidP="00476033">
            <w:pPr>
              <w:pStyle w:val="a5"/>
              <w:ind w:firstLineChars="0" w:firstLine="0"/>
              <w:rPr>
                <w:rFonts w:hint="eastAsia"/>
              </w:rPr>
            </w:pPr>
            <w:r w:rsidRPr="00DA1194">
              <w:rPr>
                <w:rFonts w:hint="eastAsia"/>
              </w:rPr>
              <w:t>XC2002-RJC</w:t>
            </w:r>
            <w:r w:rsidRPr="00DA1194">
              <w:rPr>
                <w:rFonts w:hint="eastAsia"/>
              </w:rPr>
              <w:t>型便携式标签读出器</w:t>
            </w:r>
          </w:p>
        </w:tc>
        <w:tc>
          <w:tcPr>
            <w:tcW w:w="5198" w:type="dxa"/>
          </w:tcPr>
          <w:p w:rsidR="003A47BF" w:rsidRDefault="00DA1194" w:rsidP="0047603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读取机车和动车信息</w:t>
            </w:r>
          </w:p>
        </w:tc>
      </w:tr>
    </w:tbl>
    <w:p w:rsidR="003A47BF" w:rsidRDefault="003A47BF" w:rsidP="00476033">
      <w:pPr>
        <w:pStyle w:val="a5"/>
      </w:pPr>
    </w:p>
    <w:p w:rsidR="00DA1194" w:rsidRDefault="00FD7ADD" w:rsidP="00476033">
      <w:pPr>
        <w:pStyle w:val="a5"/>
      </w:pPr>
      <w:r>
        <w:rPr>
          <w:rFonts w:hint="eastAsia"/>
        </w:rPr>
        <w:t>该</w:t>
      </w:r>
      <w:r>
        <w:t>项目只</w:t>
      </w:r>
      <w:r>
        <w:rPr>
          <w:rFonts w:hint="eastAsia"/>
        </w:rPr>
        <w:t>开发</w:t>
      </w:r>
      <w:r>
        <w:t>一个</w:t>
      </w:r>
      <w:r>
        <w:t>APP</w:t>
      </w:r>
      <w:r>
        <w:t>，具体</w:t>
      </w:r>
      <w:r w:rsidR="00D173C1">
        <w:rPr>
          <w:rFonts w:hint="eastAsia"/>
        </w:rPr>
        <w:t>应用到</w:t>
      </w:r>
      <w:r>
        <w:rPr>
          <w:rFonts w:hint="eastAsia"/>
        </w:rPr>
        <w:t>以上</w:t>
      </w:r>
      <w:r>
        <w:t>三类</w:t>
      </w:r>
      <w:r w:rsidR="00D173C1">
        <w:rPr>
          <w:rFonts w:hint="eastAsia"/>
        </w:rPr>
        <w:t>软件</w:t>
      </w:r>
      <w:r>
        <w:t>的</w:t>
      </w:r>
      <w:r>
        <w:rPr>
          <w:rFonts w:hint="eastAsia"/>
        </w:rPr>
        <w:t>哪</w:t>
      </w:r>
      <w:r w:rsidR="00932B3A">
        <w:rPr>
          <w:rFonts w:hint="eastAsia"/>
        </w:rPr>
        <w:t>一</w:t>
      </w:r>
      <w:r>
        <w:t>种，</w:t>
      </w:r>
      <w:r>
        <w:rPr>
          <w:rFonts w:hint="eastAsia"/>
        </w:rPr>
        <w:t>由</w:t>
      </w:r>
      <w:r>
        <w:rPr>
          <w:rFonts w:hint="eastAsia"/>
        </w:rPr>
        <w:t>APP</w:t>
      </w:r>
      <w:r>
        <w:t>对</w:t>
      </w:r>
      <w:r>
        <w:rPr>
          <w:rFonts w:hint="eastAsia"/>
        </w:rPr>
        <w:t>应</w:t>
      </w:r>
      <w:r>
        <w:t>的配置文件</w:t>
      </w:r>
      <w:r>
        <w:rPr>
          <w:rFonts w:hint="eastAsia"/>
        </w:rPr>
        <w:t>的</w:t>
      </w:r>
      <w:r>
        <w:t>设置来</w:t>
      </w:r>
      <w:r>
        <w:rPr>
          <w:rFonts w:hint="eastAsia"/>
        </w:rPr>
        <w:t>决定</w:t>
      </w:r>
      <w:r>
        <w:t>。</w:t>
      </w:r>
    </w:p>
    <w:p w:rsidR="00456363" w:rsidRPr="00D173C1" w:rsidRDefault="00456363" w:rsidP="00476033">
      <w:pPr>
        <w:pStyle w:val="a5"/>
        <w:rPr>
          <w:rFonts w:hint="eastAsia"/>
        </w:rPr>
      </w:pPr>
    </w:p>
    <w:p w:rsidR="00D3498D" w:rsidRDefault="00D3498D" w:rsidP="00D3498D">
      <w:pPr>
        <w:pStyle w:val="1"/>
      </w:pPr>
      <w:r>
        <w:rPr>
          <w:rFonts w:hint="eastAsia"/>
        </w:rPr>
        <w:t>设计重用分析</w:t>
      </w:r>
      <w:bookmarkEnd w:id="21"/>
    </w:p>
    <w:p w:rsidR="00D3498D" w:rsidRPr="00F21F0E" w:rsidRDefault="00D3498D" w:rsidP="00D3498D">
      <w:pPr>
        <w:pStyle w:val="aff9"/>
      </w:pPr>
      <w:r w:rsidRPr="00F21F0E">
        <w:rPr>
          <w:rFonts w:hint="eastAsia"/>
        </w:rPr>
        <w:t>提供可重用模块介绍和重用方法</w:t>
      </w:r>
    </w:p>
    <w:p w:rsidR="00D3498D" w:rsidRPr="00663A5C" w:rsidRDefault="00D3498D" w:rsidP="00D3498D">
      <w:pPr>
        <w:pStyle w:val="a5"/>
      </w:pPr>
    </w:p>
    <w:p w:rsidR="00D3498D" w:rsidRDefault="00D3498D" w:rsidP="00D3498D">
      <w:pPr>
        <w:pStyle w:val="1"/>
      </w:pPr>
      <w:bookmarkStart w:id="22" w:name="_Toc198721769"/>
      <w:r>
        <w:rPr>
          <w:rFonts w:hint="eastAsia"/>
        </w:rPr>
        <w:t>设计输入</w:t>
      </w:r>
      <w:r>
        <w:rPr>
          <w:rFonts w:hint="eastAsia"/>
        </w:rPr>
        <w:t>/</w:t>
      </w:r>
      <w:r>
        <w:rPr>
          <w:rFonts w:hint="eastAsia"/>
        </w:rPr>
        <w:t>输出</w:t>
      </w:r>
      <w:bookmarkEnd w:id="22"/>
    </w:p>
    <w:p w:rsidR="00D3498D" w:rsidRDefault="00D3498D" w:rsidP="00D3498D">
      <w:pPr>
        <w:pStyle w:val="aff9"/>
      </w:pPr>
      <w:r w:rsidRPr="00F21F0E">
        <w:rPr>
          <w:rFonts w:hint="eastAsia"/>
        </w:rPr>
        <w:t>输入、输出要求以及规则描述</w:t>
      </w:r>
    </w:p>
    <w:p w:rsidR="00D3498D" w:rsidRDefault="00D3498D" w:rsidP="00D3498D">
      <w:pPr>
        <w:pStyle w:val="1"/>
      </w:pPr>
      <w:bookmarkStart w:id="23" w:name="_Toc198721770"/>
      <w:r>
        <w:rPr>
          <w:rFonts w:hint="eastAsia"/>
        </w:rPr>
        <w:lastRenderedPageBreak/>
        <w:t>软件集成计划</w:t>
      </w:r>
      <w:bookmarkEnd w:id="23"/>
    </w:p>
    <w:p w:rsidR="00D3498D" w:rsidRDefault="00D3498D" w:rsidP="00D3498D">
      <w:pPr>
        <w:pStyle w:val="aff9"/>
      </w:pPr>
      <w:r>
        <w:rPr>
          <w:rFonts w:hint="eastAsia"/>
        </w:rPr>
        <w:t>在这个部分包括</w:t>
      </w:r>
      <w:r>
        <w:rPr>
          <w:rFonts w:hint="eastAsia"/>
        </w:rPr>
        <w:t xml:space="preserve"> </w:t>
      </w:r>
    </w:p>
    <w:p w:rsidR="00D3498D" w:rsidRDefault="00D3498D" w:rsidP="00D3498D">
      <w:pPr>
        <w:pStyle w:val="aff9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辨认资源要求</w:t>
      </w:r>
    </w:p>
    <w:p w:rsidR="00D3498D" w:rsidRDefault="00D3498D" w:rsidP="00D3498D">
      <w:pPr>
        <w:pStyle w:val="aff9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辨认责任</w:t>
      </w:r>
    </w:p>
    <w:p w:rsidR="00D3498D" w:rsidRDefault="00D3498D" w:rsidP="00D3498D">
      <w:pPr>
        <w:pStyle w:val="aff9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辨认组件和子系统集成</w:t>
      </w:r>
    </w:p>
    <w:p w:rsidR="00D3498D" w:rsidRDefault="00D3498D" w:rsidP="00D3498D">
      <w:pPr>
        <w:pStyle w:val="aff9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定义集成环境</w:t>
      </w:r>
    </w:p>
    <w:p w:rsidR="00D3498D" w:rsidRDefault="00D3498D" w:rsidP="00D3498D">
      <w:pPr>
        <w:pStyle w:val="aff9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指定集成序列</w:t>
      </w:r>
    </w:p>
    <w:p w:rsidR="00D3498D" w:rsidRDefault="00D3498D" w:rsidP="00D3498D">
      <w:pPr>
        <w:pStyle w:val="aff9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定义集成方法、规程和标准</w:t>
      </w:r>
    </w:p>
    <w:p w:rsidR="008D121F" w:rsidRPr="008D121F" w:rsidRDefault="00D3498D" w:rsidP="00D3498D">
      <w:pPr>
        <w:pStyle w:val="aff9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描述评估标准</w:t>
      </w:r>
      <w:r>
        <w:rPr>
          <w:rFonts w:hint="eastAsia"/>
        </w:rPr>
        <w:t xml:space="preserve"> </w:t>
      </w:r>
    </w:p>
    <w:sectPr w:rsidR="008D121F" w:rsidRPr="008D121F" w:rsidSect="009B51FA">
      <w:footerReference w:type="first" r:id="rId22"/>
      <w:pgSz w:w="11911" w:h="16843"/>
      <w:pgMar w:top="1553" w:right="1440" w:bottom="1327" w:left="1440" w:header="648" w:footer="648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DAA" w:rsidRDefault="00D52DAA">
      <w:pPr>
        <w:ind w:firstLine="480"/>
      </w:pPr>
      <w:r>
        <w:separator/>
      </w:r>
    </w:p>
  </w:endnote>
  <w:endnote w:type="continuationSeparator" w:id="0">
    <w:p w:rsidR="00D52DAA" w:rsidRDefault="00D52DA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31A" w:rsidRDefault="0020431A">
    <w:pPr>
      <w:pStyle w:val="a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20431A">
      <w:tc>
        <w:tcPr>
          <w:tcW w:w="3757" w:type="pct"/>
          <w:tcBorders>
            <w:top w:val="single" w:sz="4" w:space="0" w:color="auto"/>
          </w:tcBorders>
          <w:vAlign w:val="center"/>
        </w:tcPr>
        <w:p w:rsidR="0020431A" w:rsidRPr="00BA0EB6" w:rsidRDefault="0020431A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20431A" w:rsidRDefault="0020431A" w:rsidP="009F0603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>
            <w:rPr>
              <w:rStyle w:val="aff7"/>
              <w:noProof/>
            </w:rPr>
            <w:t>II</w:t>
          </w:r>
          <w:r>
            <w:rPr>
              <w:rStyle w:val="aff7"/>
            </w:rPr>
            <w:fldChar w:fldCharType="end"/>
          </w:r>
        </w:p>
      </w:tc>
    </w:tr>
  </w:tbl>
  <w:p w:rsidR="0020431A" w:rsidRDefault="0020431A" w:rsidP="009F0603">
    <w:pPr>
      <w:pStyle w:val="af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31A" w:rsidRDefault="0020431A">
    <w:pPr>
      <w:pStyle w:val="aff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20431A">
      <w:tc>
        <w:tcPr>
          <w:tcW w:w="3757" w:type="pct"/>
          <w:tcBorders>
            <w:top w:val="single" w:sz="4" w:space="0" w:color="auto"/>
          </w:tcBorders>
          <w:vAlign w:val="center"/>
        </w:tcPr>
        <w:p w:rsidR="0020431A" w:rsidRPr="00BA0EB6" w:rsidRDefault="0020431A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20431A" w:rsidRDefault="0020431A" w:rsidP="009F0603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385276">
            <w:rPr>
              <w:rStyle w:val="aff7"/>
              <w:noProof/>
            </w:rPr>
            <w:t>6</w:t>
          </w:r>
          <w:r>
            <w:rPr>
              <w:rStyle w:val="aff7"/>
            </w:rPr>
            <w:fldChar w:fldCharType="end"/>
          </w:r>
        </w:p>
      </w:tc>
    </w:tr>
  </w:tbl>
  <w:p w:rsidR="0020431A" w:rsidRDefault="0020431A" w:rsidP="009F0603">
    <w:pPr>
      <w:pStyle w:val="aff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20431A">
      <w:tc>
        <w:tcPr>
          <w:tcW w:w="3757" w:type="pct"/>
          <w:tcBorders>
            <w:top w:val="single" w:sz="4" w:space="0" w:color="auto"/>
          </w:tcBorders>
          <w:vAlign w:val="center"/>
        </w:tcPr>
        <w:p w:rsidR="0020431A" w:rsidRPr="00BA0EB6" w:rsidRDefault="0020431A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20431A" w:rsidRDefault="0020431A" w:rsidP="008A4406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385276">
            <w:rPr>
              <w:rStyle w:val="aff7"/>
              <w:noProof/>
            </w:rPr>
            <w:t>I</w:t>
          </w:r>
          <w:r>
            <w:rPr>
              <w:rStyle w:val="aff7"/>
            </w:rPr>
            <w:fldChar w:fldCharType="end"/>
          </w:r>
        </w:p>
      </w:tc>
    </w:tr>
  </w:tbl>
  <w:p w:rsidR="0020431A" w:rsidRPr="009B51FA" w:rsidRDefault="0020431A" w:rsidP="009F0603">
    <w:pPr>
      <w:pStyle w:val="aff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20431A">
      <w:tc>
        <w:tcPr>
          <w:tcW w:w="3757" w:type="pct"/>
          <w:tcBorders>
            <w:top w:val="single" w:sz="4" w:space="0" w:color="auto"/>
          </w:tcBorders>
          <w:vAlign w:val="center"/>
        </w:tcPr>
        <w:p w:rsidR="0020431A" w:rsidRPr="00BA0EB6" w:rsidRDefault="0020431A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20431A" w:rsidRDefault="0020431A" w:rsidP="008A4406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385276">
            <w:rPr>
              <w:rStyle w:val="aff7"/>
              <w:noProof/>
            </w:rPr>
            <w:t>1</w:t>
          </w:r>
          <w:r>
            <w:rPr>
              <w:rStyle w:val="aff7"/>
            </w:rPr>
            <w:fldChar w:fldCharType="end"/>
          </w:r>
        </w:p>
      </w:tc>
    </w:tr>
  </w:tbl>
  <w:p w:rsidR="0020431A" w:rsidRPr="009B51FA" w:rsidRDefault="0020431A" w:rsidP="009F0603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DAA" w:rsidRDefault="00D52DAA">
      <w:pPr>
        <w:ind w:firstLine="480"/>
      </w:pPr>
      <w:r>
        <w:separator/>
      </w:r>
    </w:p>
  </w:footnote>
  <w:footnote w:type="continuationSeparator" w:id="0">
    <w:p w:rsidR="00D52DAA" w:rsidRDefault="00D52DA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31A" w:rsidRDefault="0020431A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561.7pt;height:74.85pt;rotation:315;z-index:-251659776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31A" w:rsidRPr="00915024" w:rsidRDefault="0020431A" w:rsidP="009F0603">
    <w:pPr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561.7pt;height:74.85pt;rotation:315;z-index:-251658752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20431A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20431A" w:rsidRDefault="0020431A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2" name="图片 2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20431A" w:rsidRPr="00F00A06" w:rsidRDefault="0020431A" w:rsidP="008A4406">
          <w:pPr>
            <w:pStyle w:val="ae"/>
            <w:spacing w:line="360" w:lineRule="auto"/>
          </w:pPr>
          <w:r>
            <w:rPr>
              <w:rFonts w:hint="eastAsia"/>
            </w:rPr>
            <w:t>xxx</w:t>
          </w:r>
          <w:r>
            <w:rPr>
              <w:rFonts w:hint="eastAsia"/>
            </w:rPr>
            <w:t>项目</w:t>
          </w:r>
          <w:r>
            <w:rPr>
              <w:rFonts w:hint="eastAsia"/>
            </w:rPr>
            <w:t>QA</w:t>
          </w:r>
          <w:r>
            <w:rPr>
              <w:rFonts w:hint="eastAsia"/>
            </w:rPr>
            <w:t>计划</w:t>
          </w:r>
        </w:p>
      </w:tc>
    </w:tr>
  </w:tbl>
  <w:p w:rsidR="0020431A" w:rsidRPr="009F0603" w:rsidRDefault="0020431A" w:rsidP="009F0603">
    <w:pPr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31A" w:rsidRDefault="0020431A">
    <w:pPr>
      <w:pStyle w:val="aff3"/>
    </w:pPr>
  </w:p>
  <w:p w:rsidR="0020431A" w:rsidRDefault="0020431A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561.7pt;height:74.85pt;rotation:315;z-index:-251660800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31A" w:rsidRPr="00915024" w:rsidRDefault="0020431A" w:rsidP="009F0603">
    <w:pPr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561.7pt;height:74.85pt;rotation:315;z-index:-251656704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20431A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20431A" w:rsidRDefault="0020431A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3" name="图片 3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20431A" w:rsidRPr="00F00A06" w:rsidRDefault="0020431A" w:rsidP="008A4406">
          <w:pPr>
            <w:pStyle w:val="ae"/>
            <w:spacing w:line="360" w:lineRule="auto"/>
          </w:pPr>
          <w:r>
            <w:rPr>
              <w:rFonts w:hint="eastAsia"/>
            </w:rPr>
            <w:t>软件概要设计说明书</w:t>
          </w:r>
        </w:p>
      </w:tc>
    </w:tr>
  </w:tbl>
  <w:p w:rsidR="0020431A" w:rsidRPr="009F0603" w:rsidRDefault="0020431A" w:rsidP="009F0603">
    <w:pPr>
      <w:jc w:val="center"/>
      <w:rPr>
        <w:sz w:val="18"/>
        <w:szCs w:val="1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31A" w:rsidRDefault="0020431A">
    <w:pPr>
      <w:pStyle w:val="aff3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20431A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20431A" w:rsidRDefault="0020431A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4" name="图片 4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20431A" w:rsidRPr="00F00A06" w:rsidRDefault="0020431A" w:rsidP="008A4406">
          <w:pPr>
            <w:pStyle w:val="ae"/>
            <w:spacing w:line="360" w:lineRule="auto"/>
          </w:pPr>
          <w:r>
            <w:rPr>
              <w:rFonts w:hint="eastAsia"/>
            </w:rPr>
            <w:t>软件概要设计说明书</w:t>
          </w:r>
        </w:p>
      </w:tc>
    </w:tr>
  </w:tbl>
  <w:p w:rsidR="0020431A" w:rsidRDefault="0020431A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561.7pt;height:74.85pt;rotation:315;z-index:-251657728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98600EA"/>
    <w:multiLevelType w:val="hybridMultilevel"/>
    <w:tmpl w:val="9D2A01A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55E79B3"/>
    <w:multiLevelType w:val="hybridMultilevel"/>
    <w:tmpl w:val="22D499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Bookshelf Symbol 7" w:hAnsi="Bookshelf Symbol 7" w:hint="default"/>
      </w:rPr>
    </w:lvl>
  </w:abstractNum>
  <w:abstractNum w:abstractNumId="4" w15:restartNumberingAfterBreak="0">
    <w:nsid w:val="17D5061E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1AFE2BED"/>
    <w:multiLevelType w:val="hybridMultilevel"/>
    <w:tmpl w:val="CB4EF722"/>
    <w:lvl w:ilvl="0" w:tplc="04090009">
      <w:start w:val="1"/>
      <w:numFmt w:val="bullet"/>
      <w:lvlText w:val=""/>
      <w:lvlJc w:val="left"/>
      <w:pPr>
        <w:tabs>
          <w:tab w:val="num" w:pos="618"/>
        </w:tabs>
        <w:ind w:left="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8"/>
        </w:tabs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8"/>
        </w:tabs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8"/>
        </w:tabs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8"/>
        </w:tabs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8"/>
        </w:tabs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8"/>
        </w:tabs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8"/>
        </w:tabs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8"/>
        </w:tabs>
        <w:ind w:left="3978" w:hanging="420"/>
      </w:pPr>
      <w:rPr>
        <w:rFonts w:ascii="Wingdings" w:hAnsi="Wingdings" w:hint="default"/>
      </w:rPr>
    </w:lvl>
  </w:abstractNum>
  <w:abstractNum w:abstractNumId="6" w15:restartNumberingAfterBreak="0">
    <w:nsid w:val="1CC563BF"/>
    <w:multiLevelType w:val="hybridMultilevel"/>
    <w:tmpl w:val="C13A84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86E14F1"/>
    <w:multiLevelType w:val="hybridMultilevel"/>
    <w:tmpl w:val="C13A84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0" w15:restartNumberingAfterBreak="0">
    <w:nsid w:val="58A919A8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 w15:restartNumberingAfterBreak="0">
    <w:nsid w:val="5E7332A0"/>
    <w:multiLevelType w:val="hybridMultilevel"/>
    <w:tmpl w:val="CB0C15A4"/>
    <w:lvl w:ilvl="0" w:tplc="62E68164">
      <w:start w:val="1"/>
      <w:numFmt w:val="decimal"/>
      <w:pStyle w:val="a3"/>
      <w:lvlText w:val="%1."/>
      <w:lvlJc w:val="left"/>
      <w:pPr>
        <w:tabs>
          <w:tab w:val="num" w:pos="1554"/>
        </w:tabs>
        <w:ind w:left="1554" w:hanging="420"/>
      </w:pPr>
    </w:lvl>
    <w:lvl w:ilvl="1" w:tplc="04090003" w:tentative="1">
      <w:start w:val="1"/>
      <w:numFmt w:val="bullet"/>
      <w:lvlText w:val="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14"/>
        </w:tabs>
        <w:ind w:left="4914" w:hanging="420"/>
      </w:pPr>
      <w:rPr>
        <w:rFonts w:ascii="Wingdings" w:hAnsi="Wingdings" w:hint="default"/>
      </w:rPr>
    </w:lvl>
  </w:abstractNum>
  <w:abstractNum w:abstractNumId="12" w15:restartNumberingAfterBreak="0">
    <w:nsid w:val="7D074DC3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3" w15:restartNumberingAfterBreak="0">
    <w:nsid w:val="7FB4016B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1"/>
  </w:num>
  <w:num w:numId="6">
    <w:abstractNumId w:val="10"/>
  </w:num>
  <w:num w:numId="7">
    <w:abstractNumId w:val="4"/>
  </w:num>
  <w:num w:numId="8">
    <w:abstractNumId w:val="13"/>
  </w:num>
  <w:num w:numId="9">
    <w:abstractNumId w:val="3"/>
  </w:num>
  <w:num w:numId="10">
    <w:abstractNumId w:val="9"/>
  </w:num>
  <w:num w:numId="11">
    <w:abstractNumId w:val="9"/>
  </w:num>
  <w:num w:numId="12">
    <w:abstractNumId w:val="5"/>
  </w:num>
  <w:num w:numId="13">
    <w:abstractNumId w:val="9"/>
  </w:num>
  <w:num w:numId="14">
    <w:abstractNumId w:val="9"/>
  </w:num>
  <w:num w:numId="15">
    <w:abstractNumId w:val="9"/>
  </w:num>
  <w:num w:numId="16">
    <w:abstractNumId w:val="12"/>
  </w:num>
  <w:num w:numId="17">
    <w:abstractNumId w:val="2"/>
  </w:num>
  <w:num w:numId="18">
    <w:abstractNumId w:val="6"/>
  </w:num>
  <w:num w:numId="1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96"/>
    <w:rsid w:val="000028E6"/>
    <w:rsid w:val="00006AA7"/>
    <w:rsid w:val="000323A4"/>
    <w:rsid w:val="00047E41"/>
    <w:rsid w:val="000661E3"/>
    <w:rsid w:val="00092838"/>
    <w:rsid w:val="000E494D"/>
    <w:rsid w:val="000E7B9A"/>
    <w:rsid w:val="000F6FB7"/>
    <w:rsid w:val="00146F34"/>
    <w:rsid w:val="0015606D"/>
    <w:rsid w:val="00156C25"/>
    <w:rsid w:val="00171812"/>
    <w:rsid w:val="00173B11"/>
    <w:rsid w:val="001B4800"/>
    <w:rsid w:val="0020431A"/>
    <w:rsid w:val="00222BD0"/>
    <w:rsid w:val="00246F96"/>
    <w:rsid w:val="002940D2"/>
    <w:rsid w:val="002B09B1"/>
    <w:rsid w:val="00304B14"/>
    <w:rsid w:val="00334A6C"/>
    <w:rsid w:val="00347C63"/>
    <w:rsid w:val="00385276"/>
    <w:rsid w:val="003A47BF"/>
    <w:rsid w:val="004155F6"/>
    <w:rsid w:val="00454937"/>
    <w:rsid w:val="00456363"/>
    <w:rsid w:val="004647FB"/>
    <w:rsid w:val="0047263E"/>
    <w:rsid w:val="00476033"/>
    <w:rsid w:val="0049280F"/>
    <w:rsid w:val="00496D4D"/>
    <w:rsid w:val="004A155D"/>
    <w:rsid w:val="004C2593"/>
    <w:rsid w:val="004D7F68"/>
    <w:rsid w:val="004E5092"/>
    <w:rsid w:val="004E7757"/>
    <w:rsid w:val="0050090D"/>
    <w:rsid w:val="00527170"/>
    <w:rsid w:val="0055558C"/>
    <w:rsid w:val="00555B14"/>
    <w:rsid w:val="00557C72"/>
    <w:rsid w:val="005850E6"/>
    <w:rsid w:val="00593449"/>
    <w:rsid w:val="005C3E95"/>
    <w:rsid w:val="005C581B"/>
    <w:rsid w:val="005D711B"/>
    <w:rsid w:val="005F41C2"/>
    <w:rsid w:val="00610CF3"/>
    <w:rsid w:val="0063263E"/>
    <w:rsid w:val="00636329"/>
    <w:rsid w:val="006714FA"/>
    <w:rsid w:val="006739D4"/>
    <w:rsid w:val="00680FE3"/>
    <w:rsid w:val="006C514B"/>
    <w:rsid w:val="0070699D"/>
    <w:rsid w:val="007209FE"/>
    <w:rsid w:val="00732AEB"/>
    <w:rsid w:val="0073318B"/>
    <w:rsid w:val="00742F0A"/>
    <w:rsid w:val="0075446C"/>
    <w:rsid w:val="00776898"/>
    <w:rsid w:val="007871C0"/>
    <w:rsid w:val="007B2192"/>
    <w:rsid w:val="007C72DC"/>
    <w:rsid w:val="007E60E6"/>
    <w:rsid w:val="007E7021"/>
    <w:rsid w:val="007F1CC9"/>
    <w:rsid w:val="007F5B4D"/>
    <w:rsid w:val="00802E06"/>
    <w:rsid w:val="008232BC"/>
    <w:rsid w:val="00823543"/>
    <w:rsid w:val="008429EB"/>
    <w:rsid w:val="008713A3"/>
    <w:rsid w:val="0089729A"/>
    <w:rsid w:val="008A4406"/>
    <w:rsid w:val="008C213D"/>
    <w:rsid w:val="008D121F"/>
    <w:rsid w:val="008D308B"/>
    <w:rsid w:val="008D3DDF"/>
    <w:rsid w:val="00902599"/>
    <w:rsid w:val="00906649"/>
    <w:rsid w:val="00915024"/>
    <w:rsid w:val="009231A2"/>
    <w:rsid w:val="00932B3A"/>
    <w:rsid w:val="00970AD8"/>
    <w:rsid w:val="00970C11"/>
    <w:rsid w:val="00973E5A"/>
    <w:rsid w:val="009B40A2"/>
    <w:rsid w:val="009B51FA"/>
    <w:rsid w:val="009E3545"/>
    <w:rsid w:val="009F0603"/>
    <w:rsid w:val="00A0191B"/>
    <w:rsid w:val="00A26CA7"/>
    <w:rsid w:val="00A57FA4"/>
    <w:rsid w:val="00A628BF"/>
    <w:rsid w:val="00A73C05"/>
    <w:rsid w:val="00A76119"/>
    <w:rsid w:val="00AA7BD3"/>
    <w:rsid w:val="00AD6464"/>
    <w:rsid w:val="00B136CA"/>
    <w:rsid w:val="00B15278"/>
    <w:rsid w:val="00B24286"/>
    <w:rsid w:val="00B47ACE"/>
    <w:rsid w:val="00B50900"/>
    <w:rsid w:val="00B75188"/>
    <w:rsid w:val="00B77127"/>
    <w:rsid w:val="00B912EB"/>
    <w:rsid w:val="00C87F0B"/>
    <w:rsid w:val="00CF681F"/>
    <w:rsid w:val="00D049B9"/>
    <w:rsid w:val="00D173C1"/>
    <w:rsid w:val="00D33BD2"/>
    <w:rsid w:val="00D3498D"/>
    <w:rsid w:val="00D37BA6"/>
    <w:rsid w:val="00D52DAA"/>
    <w:rsid w:val="00D57CB6"/>
    <w:rsid w:val="00DA1194"/>
    <w:rsid w:val="00DA223C"/>
    <w:rsid w:val="00DC7033"/>
    <w:rsid w:val="00DE0CE1"/>
    <w:rsid w:val="00DF3FC8"/>
    <w:rsid w:val="00E11FC3"/>
    <w:rsid w:val="00E14B9B"/>
    <w:rsid w:val="00E21C1F"/>
    <w:rsid w:val="00E33C75"/>
    <w:rsid w:val="00E478AC"/>
    <w:rsid w:val="00E67526"/>
    <w:rsid w:val="00E81D57"/>
    <w:rsid w:val="00EC48C8"/>
    <w:rsid w:val="00EC7F8A"/>
    <w:rsid w:val="00ED1A0F"/>
    <w:rsid w:val="00EE7B19"/>
    <w:rsid w:val="00EF02BC"/>
    <w:rsid w:val="00EF2CC5"/>
    <w:rsid w:val="00F00B28"/>
    <w:rsid w:val="00F03161"/>
    <w:rsid w:val="00F0434D"/>
    <w:rsid w:val="00F43803"/>
    <w:rsid w:val="00F43D58"/>
    <w:rsid w:val="00FD7ADD"/>
    <w:rsid w:val="00FF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B4355D26-EE7D-49D0-9F25-CCF866AF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4E5092"/>
    <w:pPr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styleId="1">
    <w:name w:val="heading 1"/>
    <w:basedOn w:val="a4"/>
    <w:next w:val="2"/>
    <w:qFormat/>
    <w:rsid w:val="004E5092"/>
    <w:pPr>
      <w:keepNext/>
      <w:numPr>
        <w:numId w:val="4"/>
      </w:numPr>
      <w:adjustRightInd/>
      <w:spacing w:before="240" w:after="240"/>
      <w:jc w:val="both"/>
      <w:outlineLvl w:val="0"/>
    </w:pPr>
    <w:rPr>
      <w:rFonts w:eastAsia="黑体"/>
      <w:b/>
      <w:sz w:val="32"/>
      <w:szCs w:val="36"/>
    </w:rPr>
  </w:style>
  <w:style w:type="paragraph" w:styleId="2">
    <w:name w:val="heading 2"/>
    <w:basedOn w:val="a4"/>
    <w:next w:val="3"/>
    <w:qFormat/>
    <w:rsid w:val="004E5092"/>
    <w:pPr>
      <w:keepNext/>
      <w:numPr>
        <w:ilvl w:val="1"/>
        <w:numId w:val="4"/>
      </w:numPr>
      <w:adjustRightInd/>
      <w:spacing w:before="240" w:after="240"/>
      <w:jc w:val="both"/>
      <w:outlineLvl w:val="1"/>
    </w:pPr>
    <w:rPr>
      <w:rFonts w:eastAsia="黑体"/>
      <w:sz w:val="24"/>
      <w:szCs w:val="24"/>
    </w:rPr>
  </w:style>
  <w:style w:type="paragraph" w:styleId="3">
    <w:name w:val="heading 3"/>
    <w:basedOn w:val="a4"/>
    <w:next w:val="4"/>
    <w:qFormat/>
    <w:rsid w:val="004E5092"/>
    <w:pPr>
      <w:keepNext/>
      <w:numPr>
        <w:ilvl w:val="2"/>
        <w:numId w:val="4"/>
      </w:numPr>
      <w:adjustRightInd/>
      <w:spacing w:before="240" w:after="240"/>
      <w:jc w:val="both"/>
      <w:outlineLvl w:val="2"/>
    </w:pPr>
    <w:rPr>
      <w:rFonts w:eastAsia="黑体"/>
      <w:sz w:val="24"/>
      <w:szCs w:val="24"/>
    </w:rPr>
  </w:style>
  <w:style w:type="paragraph" w:styleId="4">
    <w:name w:val="heading 4"/>
    <w:basedOn w:val="a4"/>
    <w:next w:val="a5"/>
    <w:qFormat/>
    <w:rsid w:val="004E5092"/>
    <w:pPr>
      <w:keepNext/>
      <w:numPr>
        <w:ilvl w:val="3"/>
        <w:numId w:val="4"/>
      </w:numPr>
      <w:adjustRightInd/>
      <w:spacing w:before="160" w:after="160"/>
      <w:jc w:val="both"/>
      <w:outlineLvl w:val="3"/>
    </w:pPr>
    <w:rPr>
      <w:rFonts w:eastAsia="黑体"/>
    </w:rPr>
  </w:style>
  <w:style w:type="paragraph" w:styleId="5">
    <w:name w:val="heading 5"/>
    <w:basedOn w:val="a4"/>
    <w:next w:val="a5"/>
    <w:qFormat/>
    <w:rsid w:val="004E5092"/>
    <w:pPr>
      <w:keepNext/>
      <w:numPr>
        <w:ilvl w:val="4"/>
        <w:numId w:val="4"/>
      </w:numPr>
      <w:adjustRightInd/>
      <w:spacing w:line="360" w:lineRule="auto"/>
      <w:outlineLvl w:val="4"/>
    </w:pPr>
    <w:rPr>
      <w:rFonts w:eastAsia="黑体"/>
    </w:rPr>
  </w:style>
  <w:style w:type="paragraph" w:styleId="6">
    <w:name w:val="heading 6"/>
    <w:basedOn w:val="a4"/>
    <w:qFormat/>
    <w:rsid w:val="004E5092"/>
    <w:pPr>
      <w:numPr>
        <w:ilvl w:val="5"/>
        <w:numId w:val="4"/>
      </w:numPr>
      <w:spacing w:line="360" w:lineRule="auto"/>
      <w:outlineLvl w:val="5"/>
    </w:pPr>
    <w:rPr>
      <w:rFonts w:eastAsia="黑体"/>
    </w:rPr>
  </w:style>
  <w:style w:type="paragraph" w:styleId="7">
    <w:name w:val="heading 7"/>
    <w:basedOn w:val="a4"/>
    <w:qFormat/>
    <w:rsid w:val="004E5092"/>
    <w:pPr>
      <w:numPr>
        <w:ilvl w:val="6"/>
        <w:numId w:val="4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4"/>
    <w:next w:val="a4"/>
    <w:qFormat/>
    <w:rsid w:val="004E509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4"/>
    <w:next w:val="a4"/>
    <w:qFormat/>
    <w:rsid w:val="004E509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eastAsia="黑体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rsid w:val="004E5092"/>
    <w:pPr>
      <w:spacing w:line="360" w:lineRule="auto"/>
      <w:ind w:firstLineChars="200" w:firstLine="420"/>
      <w:jc w:val="both"/>
    </w:pPr>
  </w:style>
  <w:style w:type="paragraph" w:styleId="10">
    <w:name w:val="toc 1"/>
    <w:basedOn w:val="a4"/>
    <w:next w:val="a4"/>
    <w:autoRedefine/>
    <w:semiHidden/>
    <w:rsid w:val="004E5092"/>
    <w:pPr>
      <w:ind w:left="198" w:hanging="113"/>
    </w:pPr>
  </w:style>
  <w:style w:type="paragraph" w:styleId="20">
    <w:name w:val="toc 2"/>
    <w:basedOn w:val="a4"/>
    <w:autoRedefine/>
    <w:semiHidden/>
    <w:rsid w:val="004E5092"/>
    <w:pPr>
      <w:ind w:left="453" w:hanging="283"/>
    </w:pPr>
  </w:style>
  <w:style w:type="paragraph" w:styleId="30">
    <w:name w:val="toc 3"/>
    <w:basedOn w:val="a4"/>
    <w:autoRedefine/>
    <w:semiHidden/>
    <w:rsid w:val="004E5092"/>
    <w:pPr>
      <w:ind w:left="794" w:hanging="454"/>
    </w:pPr>
  </w:style>
  <w:style w:type="paragraph" w:styleId="40">
    <w:name w:val="toc 4"/>
    <w:basedOn w:val="a4"/>
    <w:autoRedefine/>
    <w:semiHidden/>
    <w:rsid w:val="004E5092"/>
    <w:pPr>
      <w:ind w:left="1134" w:hanging="567"/>
    </w:pPr>
  </w:style>
  <w:style w:type="paragraph" w:styleId="50">
    <w:name w:val="toc 5"/>
    <w:basedOn w:val="a4"/>
    <w:next w:val="a4"/>
    <w:autoRedefine/>
    <w:semiHidden/>
    <w:rsid w:val="004E5092"/>
    <w:pPr>
      <w:ind w:left="1680"/>
    </w:pPr>
  </w:style>
  <w:style w:type="paragraph" w:styleId="60">
    <w:name w:val="toc 6"/>
    <w:basedOn w:val="a4"/>
    <w:autoRedefine/>
    <w:semiHidden/>
    <w:rsid w:val="004E5092"/>
    <w:pPr>
      <w:ind w:left="1757" w:hanging="907"/>
    </w:pPr>
  </w:style>
  <w:style w:type="paragraph" w:styleId="70">
    <w:name w:val="toc 7"/>
    <w:basedOn w:val="a4"/>
    <w:next w:val="a4"/>
    <w:autoRedefine/>
    <w:semiHidden/>
    <w:rsid w:val="004E5092"/>
    <w:pPr>
      <w:ind w:left="2520"/>
    </w:pPr>
  </w:style>
  <w:style w:type="paragraph" w:styleId="80">
    <w:name w:val="toc 8"/>
    <w:basedOn w:val="a4"/>
    <w:next w:val="a4"/>
    <w:autoRedefine/>
    <w:semiHidden/>
    <w:rsid w:val="004E5092"/>
    <w:pPr>
      <w:ind w:left="2940"/>
    </w:pPr>
  </w:style>
  <w:style w:type="paragraph" w:styleId="90">
    <w:name w:val="toc 9"/>
    <w:basedOn w:val="a4"/>
    <w:next w:val="a4"/>
    <w:autoRedefine/>
    <w:semiHidden/>
    <w:rsid w:val="004E5092"/>
    <w:pPr>
      <w:ind w:left="3360"/>
    </w:pPr>
  </w:style>
  <w:style w:type="paragraph" w:customStyle="1" w:styleId="a9">
    <w:name w:val="备注说明"/>
    <w:basedOn w:val="a4"/>
    <w:rsid w:val="004E5092"/>
    <w:pPr>
      <w:keepLines/>
      <w:spacing w:line="360" w:lineRule="auto"/>
      <w:ind w:left="1134"/>
      <w:jc w:val="both"/>
    </w:pPr>
  </w:style>
  <w:style w:type="paragraph" w:customStyle="1" w:styleId="aa">
    <w:name w:val="页脚样式"/>
    <w:basedOn w:val="a4"/>
    <w:rsid w:val="004E5092"/>
    <w:pPr>
      <w:spacing w:line="360" w:lineRule="auto"/>
    </w:pPr>
    <w:rPr>
      <w:sz w:val="18"/>
      <w:szCs w:val="18"/>
    </w:rPr>
  </w:style>
  <w:style w:type="paragraph" w:styleId="ab">
    <w:name w:val="table of figures"/>
    <w:basedOn w:val="10"/>
    <w:autoRedefine/>
    <w:semiHidden/>
    <w:rsid w:val="004E5092"/>
    <w:pPr>
      <w:widowControl w:val="0"/>
      <w:spacing w:before="300" w:after="150" w:line="360" w:lineRule="auto"/>
      <w:jc w:val="center"/>
    </w:pPr>
  </w:style>
  <w:style w:type="paragraph" w:customStyle="1" w:styleId="a2">
    <w:name w:val="目录"/>
    <w:basedOn w:val="a4"/>
    <w:rsid w:val="004E5092"/>
    <w:pPr>
      <w:keepNext/>
      <w:numPr>
        <w:ilvl w:val="8"/>
        <w:numId w:val="3"/>
      </w:numPr>
      <w:adjustRightInd/>
      <w:spacing w:before="480" w:after="360"/>
      <w:jc w:val="center"/>
    </w:pPr>
    <w:rPr>
      <w:rFonts w:eastAsia="黑体" w:cs="宋体"/>
      <w:sz w:val="32"/>
      <w:szCs w:val="32"/>
    </w:rPr>
  </w:style>
  <w:style w:type="paragraph" w:customStyle="1" w:styleId="ac">
    <w:name w:val="脚注"/>
    <w:basedOn w:val="a4"/>
    <w:rsid w:val="004E5092"/>
    <w:pPr>
      <w:spacing w:after="90"/>
    </w:pPr>
    <w:rPr>
      <w:sz w:val="18"/>
      <w:szCs w:val="18"/>
    </w:rPr>
  </w:style>
  <w:style w:type="paragraph" w:customStyle="1" w:styleId="ad">
    <w:name w:val="代码样式"/>
    <w:basedOn w:val="a4"/>
    <w:rsid w:val="004E5092"/>
    <w:pPr>
      <w:spacing w:line="360" w:lineRule="auto"/>
      <w:ind w:left="1134"/>
      <w:jc w:val="both"/>
    </w:pPr>
    <w:rPr>
      <w:rFonts w:ascii="Courier New" w:hAnsi="Courier New" w:cs="Courier New"/>
      <w:sz w:val="18"/>
      <w:szCs w:val="18"/>
    </w:rPr>
  </w:style>
  <w:style w:type="paragraph" w:customStyle="1" w:styleId="ae">
    <w:name w:val="页眉密级样式"/>
    <w:basedOn w:val="a4"/>
    <w:rsid w:val="004E5092"/>
    <w:pPr>
      <w:jc w:val="right"/>
    </w:pPr>
    <w:rPr>
      <w:sz w:val="18"/>
      <w:szCs w:val="18"/>
    </w:rPr>
  </w:style>
  <w:style w:type="paragraph" w:customStyle="1" w:styleId="af">
    <w:name w:val="参考资料清单"/>
    <w:basedOn w:val="a4"/>
    <w:rsid w:val="004E5092"/>
    <w:pPr>
      <w:spacing w:line="360" w:lineRule="auto"/>
      <w:ind w:left="360" w:hanging="360"/>
      <w:jc w:val="both"/>
    </w:pPr>
  </w:style>
  <w:style w:type="paragraph" w:customStyle="1" w:styleId="af0">
    <w:name w:val="封面表格文本"/>
    <w:basedOn w:val="a4"/>
    <w:rsid w:val="004E5092"/>
    <w:pPr>
      <w:jc w:val="center"/>
    </w:pPr>
  </w:style>
  <w:style w:type="paragraph" w:customStyle="1" w:styleId="af1">
    <w:name w:val="封面文档名称"/>
    <w:basedOn w:val="a4"/>
    <w:rsid w:val="004E5092"/>
    <w:pPr>
      <w:spacing w:line="360" w:lineRule="auto"/>
      <w:jc w:val="center"/>
    </w:pPr>
    <w:rPr>
      <w:rFonts w:eastAsia="黑体"/>
      <w:sz w:val="44"/>
    </w:rPr>
  </w:style>
  <w:style w:type="paragraph" w:customStyle="1" w:styleId="af2">
    <w:name w:val="目录页编号文本样式"/>
    <w:basedOn w:val="a4"/>
    <w:rsid w:val="004E5092"/>
    <w:pPr>
      <w:jc w:val="right"/>
    </w:pPr>
  </w:style>
  <w:style w:type="paragraph" w:customStyle="1" w:styleId="af3">
    <w:name w:val="图号去除自动编号"/>
    <w:basedOn w:val="a4"/>
    <w:rsid w:val="004E5092"/>
    <w:pPr>
      <w:spacing w:before="105" w:line="360" w:lineRule="auto"/>
      <w:ind w:firstLine="425"/>
      <w:jc w:val="center"/>
    </w:pPr>
  </w:style>
  <w:style w:type="paragraph" w:customStyle="1" w:styleId="af4">
    <w:name w:val="项目符号"/>
    <w:basedOn w:val="a4"/>
    <w:rsid w:val="004E5092"/>
    <w:pPr>
      <w:spacing w:line="360" w:lineRule="auto"/>
    </w:pPr>
    <w:rPr>
      <w:sz w:val="22"/>
      <w:szCs w:val="22"/>
    </w:rPr>
  </w:style>
  <w:style w:type="paragraph" w:customStyle="1" w:styleId="af5">
    <w:name w:val="页眉文档名称样式"/>
    <w:basedOn w:val="a4"/>
    <w:rsid w:val="004E5092"/>
    <w:rPr>
      <w:sz w:val="18"/>
      <w:szCs w:val="18"/>
    </w:rPr>
  </w:style>
  <w:style w:type="paragraph" w:customStyle="1" w:styleId="af6">
    <w:name w:val="表号"/>
    <w:basedOn w:val="a4"/>
    <w:next w:val="a5"/>
    <w:rsid w:val="004E5092"/>
    <w:pPr>
      <w:keepLines/>
      <w:spacing w:line="360" w:lineRule="auto"/>
      <w:ind w:left="360" w:hanging="360"/>
      <w:jc w:val="center"/>
    </w:pPr>
    <w:rPr>
      <w:sz w:val="18"/>
      <w:szCs w:val="18"/>
    </w:rPr>
  </w:style>
  <w:style w:type="paragraph" w:customStyle="1" w:styleId="af7">
    <w:name w:val="关键词"/>
    <w:basedOn w:val="af8"/>
    <w:rsid w:val="004E5092"/>
  </w:style>
  <w:style w:type="paragraph" w:customStyle="1" w:styleId="af8">
    <w:name w:val="摘要"/>
    <w:basedOn w:val="a4"/>
    <w:rsid w:val="004E5092"/>
    <w:pPr>
      <w:tabs>
        <w:tab w:val="left" w:pos="907"/>
      </w:tabs>
      <w:spacing w:line="360" w:lineRule="auto"/>
      <w:ind w:left="879" w:hanging="879"/>
      <w:jc w:val="both"/>
    </w:pPr>
    <w:rPr>
      <w:b/>
    </w:rPr>
  </w:style>
  <w:style w:type="paragraph" w:customStyle="1" w:styleId="af9">
    <w:name w:val="修订记录"/>
    <w:basedOn w:val="a4"/>
    <w:rsid w:val="004E5092"/>
    <w:pPr>
      <w:pageBreakBefore/>
      <w:spacing w:before="300" w:after="150" w:line="360" w:lineRule="auto"/>
      <w:jc w:val="center"/>
    </w:pPr>
    <w:rPr>
      <w:rFonts w:eastAsia="黑体"/>
      <w:sz w:val="32"/>
      <w:szCs w:val="32"/>
    </w:rPr>
  </w:style>
  <w:style w:type="paragraph" w:customStyle="1" w:styleId="11">
    <w:name w:val="样式1"/>
    <w:basedOn w:val="a4"/>
    <w:rsid w:val="004E5092"/>
    <w:pPr>
      <w:spacing w:line="360" w:lineRule="auto"/>
      <w:jc w:val="center"/>
    </w:pPr>
    <w:rPr>
      <w:rFonts w:eastAsia="黑体"/>
      <w:sz w:val="32"/>
    </w:rPr>
  </w:style>
  <w:style w:type="paragraph" w:customStyle="1" w:styleId="afa">
    <w:name w:val="图号"/>
    <w:basedOn w:val="a4"/>
    <w:rsid w:val="004E5092"/>
    <w:pPr>
      <w:spacing w:before="105" w:line="360" w:lineRule="auto"/>
      <w:jc w:val="center"/>
    </w:pPr>
    <w:rPr>
      <w:sz w:val="18"/>
      <w:szCs w:val="18"/>
    </w:rPr>
  </w:style>
  <w:style w:type="paragraph" w:customStyle="1" w:styleId="afb">
    <w:name w:val="文档标题"/>
    <w:basedOn w:val="a4"/>
    <w:next w:val="afc"/>
    <w:rsid w:val="004E5092"/>
    <w:pPr>
      <w:tabs>
        <w:tab w:val="left" w:pos="0"/>
      </w:tabs>
      <w:spacing w:before="300" w:after="300"/>
      <w:jc w:val="center"/>
    </w:pPr>
    <w:rPr>
      <w:rFonts w:eastAsia="黑体"/>
      <w:sz w:val="32"/>
      <w:szCs w:val="32"/>
    </w:rPr>
  </w:style>
  <w:style w:type="paragraph" w:customStyle="1" w:styleId="afd">
    <w:name w:val="表格文本"/>
    <w:basedOn w:val="a4"/>
    <w:rsid w:val="004E5092"/>
    <w:pPr>
      <w:tabs>
        <w:tab w:val="decimal" w:pos="0"/>
      </w:tabs>
    </w:pPr>
    <w:rPr>
      <w:noProof/>
    </w:rPr>
  </w:style>
  <w:style w:type="paragraph" w:customStyle="1" w:styleId="afe">
    <w:name w:val="缺省文本"/>
    <w:basedOn w:val="a4"/>
    <w:rsid w:val="004E5092"/>
    <w:pPr>
      <w:spacing w:line="360" w:lineRule="auto"/>
    </w:pPr>
  </w:style>
  <w:style w:type="paragraph" w:styleId="a1">
    <w:name w:val="Balloon Text"/>
    <w:basedOn w:val="a4"/>
    <w:semiHidden/>
    <w:rsid w:val="004E5092"/>
    <w:pPr>
      <w:numPr>
        <w:ilvl w:val="7"/>
        <w:numId w:val="3"/>
      </w:numPr>
    </w:pPr>
    <w:rPr>
      <w:sz w:val="18"/>
      <w:szCs w:val="18"/>
    </w:rPr>
  </w:style>
  <w:style w:type="character" w:styleId="aff">
    <w:name w:val="Hyperlink"/>
    <w:basedOn w:val="a6"/>
    <w:rsid w:val="004E5092"/>
    <w:rPr>
      <w:color w:val="0000FF"/>
      <w:u w:val="single"/>
    </w:rPr>
  </w:style>
  <w:style w:type="paragraph" w:styleId="aff0">
    <w:name w:val="footer"/>
    <w:basedOn w:val="a4"/>
    <w:autoRedefine/>
    <w:rsid w:val="004E5092"/>
    <w:pPr>
      <w:tabs>
        <w:tab w:val="center" w:pos="4510"/>
        <w:tab w:val="right" w:pos="9020"/>
      </w:tabs>
      <w:spacing w:line="360" w:lineRule="auto"/>
      <w:ind w:left="420"/>
      <w:jc w:val="right"/>
    </w:pPr>
    <w:rPr>
      <w:sz w:val="18"/>
      <w:szCs w:val="18"/>
    </w:rPr>
  </w:style>
  <w:style w:type="paragraph" w:styleId="aff1">
    <w:name w:val="List Bullet"/>
    <w:basedOn w:val="a4"/>
    <w:autoRedefine/>
    <w:rsid w:val="004E5092"/>
    <w:pPr>
      <w:tabs>
        <w:tab w:val="num" w:pos="1134"/>
      </w:tabs>
      <w:spacing w:line="360" w:lineRule="auto"/>
      <w:ind w:leftChars="200" w:left="400"/>
    </w:pPr>
  </w:style>
  <w:style w:type="paragraph" w:styleId="aff2">
    <w:name w:val="Document Map"/>
    <w:basedOn w:val="a4"/>
    <w:semiHidden/>
    <w:rsid w:val="004E5092"/>
    <w:pPr>
      <w:shd w:val="clear" w:color="auto" w:fill="000080"/>
    </w:pPr>
  </w:style>
  <w:style w:type="paragraph" w:styleId="aff3">
    <w:name w:val="header"/>
    <w:basedOn w:val="a4"/>
    <w:rsid w:val="004E50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f4">
    <w:name w:val="注释头"/>
    <w:basedOn w:val="a4"/>
    <w:rsid w:val="004E5092"/>
    <w:pPr>
      <w:pBdr>
        <w:top w:val="single" w:sz="4" w:space="1" w:color="000000"/>
      </w:pBdr>
      <w:spacing w:line="360" w:lineRule="auto"/>
      <w:jc w:val="both"/>
    </w:pPr>
    <w:rPr>
      <w:rFonts w:eastAsia="黑体"/>
      <w:sz w:val="18"/>
    </w:rPr>
  </w:style>
  <w:style w:type="paragraph" w:customStyle="1" w:styleId="a">
    <w:name w:val="注释文本"/>
    <w:basedOn w:val="a4"/>
    <w:rsid w:val="004E5092"/>
    <w:pPr>
      <w:numPr>
        <w:numId w:val="1"/>
      </w:numPr>
      <w:pBdr>
        <w:bottom w:val="single" w:sz="4" w:space="1" w:color="000000"/>
      </w:pBdr>
      <w:tabs>
        <w:tab w:val="clear" w:pos="1134"/>
      </w:tabs>
      <w:spacing w:line="360" w:lineRule="auto"/>
      <w:ind w:left="0" w:firstLineChars="200" w:firstLine="360"/>
      <w:jc w:val="both"/>
    </w:pPr>
    <w:rPr>
      <w:rFonts w:eastAsia="楷体_GB2312"/>
      <w:sz w:val="18"/>
      <w:szCs w:val="18"/>
    </w:rPr>
  </w:style>
  <w:style w:type="paragraph" w:customStyle="1" w:styleId="aff5">
    <w:name w:val="表头文本"/>
    <w:basedOn w:val="a4"/>
    <w:rsid w:val="004E5092"/>
    <w:pPr>
      <w:jc w:val="center"/>
    </w:pPr>
    <w:rPr>
      <w:b/>
    </w:rPr>
  </w:style>
  <w:style w:type="paragraph" w:customStyle="1" w:styleId="aff6">
    <w:name w:val="图样式"/>
    <w:basedOn w:val="a4"/>
    <w:rsid w:val="004E5092"/>
    <w:pPr>
      <w:keepNext/>
      <w:spacing w:before="80" w:after="80" w:line="360" w:lineRule="auto"/>
      <w:jc w:val="center"/>
    </w:pPr>
  </w:style>
  <w:style w:type="character" w:styleId="aff7">
    <w:name w:val="page number"/>
    <w:basedOn w:val="a6"/>
    <w:rsid w:val="004E5092"/>
  </w:style>
  <w:style w:type="table" w:styleId="aff8">
    <w:name w:val="Table Grid"/>
    <w:basedOn w:val="a7"/>
    <w:rsid w:val="004E5092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编写建议"/>
    <w:basedOn w:val="a4"/>
    <w:rsid w:val="004E5092"/>
    <w:pPr>
      <w:spacing w:line="360" w:lineRule="auto"/>
      <w:ind w:firstLineChars="200" w:firstLine="420"/>
    </w:pPr>
    <w:rPr>
      <w:rFonts w:cs="Arial"/>
      <w:i/>
      <w:color w:val="0000FF"/>
    </w:rPr>
  </w:style>
  <w:style w:type="character" w:customStyle="1" w:styleId="affa">
    <w:name w:val="已访问的超链接"/>
    <w:basedOn w:val="a6"/>
    <w:rsid w:val="004E5092"/>
    <w:rPr>
      <w:color w:val="800080"/>
      <w:u w:val="single"/>
    </w:rPr>
  </w:style>
  <w:style w:type="paragraph" w:styleId="afc">
    <w:name w:val="Body Text Indent"/>
    <w:basedOn w:val="a4"/>
    <w:rsid w:val="004E5092"/>
    <w:pPr>
      <w:spacing w:after="120"/>
      <w:ind w:leftChars="200" w:left="420"/>
    </w:pPr>
  </w:style>
  <w:style w:type="paragraph" w:customStyle="1" w:styleId="a3">
    <w:name w:val="项目编号"/>
    <w:basedOn w:val="af4"/>
    <w:rsid w:val="004E5092"/>
    <w:pPr>
      <w:numPr>
        <w:numId w:val="5"/>
      </w:numPr>
    </w:pPr>
  </w:style>
  <w:style w:type="paragraph" w:customStyle="1" w:styleId="affb">
    <w:name w:val="封面公司名称"/>
    <w:basedOn w:val="a4"/>
    <w:rsid w:val="004E5092"/>
    <w:pPr>
      <w:spacing w:line="360" w:lineRule="auto"/>
      <w:jc w:val="center"/>
    </w:pPr>
    <w:rPr>
      <w:rFonts w:eastAsia="黑体"/>
      <w:sz w:val="32"/>
      <w:szCs w:val="32"/>
    </w:rPr>
  </w:style>
  <w:style w:type="paragraph" w:customStyle="1" w:styleId="a0">
    <w:name w:val="封面文档标题"/>
    <w:basedOn w:val="a4"/>
    <w:rsid w:val="004E5092"/>
    <w:pPr>
      <w:numPr>
        <w:numId w:val="2"/>
      </w:numPr>
      <w:spacing w:line="360" w:lineRule="auto"/>
      <w:ind w:left="0" w:firstLine="0"/>
      <w:jc w:val="center"/>
    </w:pPr>
    <w:rPr>
      <w:rFonts w:eastAsia="黑体"/>
      <w:bCs/>
      <w:sz w:val="44"/>
      <w:szCs w:val="44"/>
    </w:rPr>
  </w:style>
  <w:style w:type="table" w:styleId="4-3">
    <w:name w:val="List Table 4 Accent 3"/>
    <w:basedOn w:val="a7"/>
    <w:uiPriority w:val="49"/>
    <w:rsid w:val="00802E0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0">
    <w:name w:val="Grid Table 4 Accent 3"/>
    <w:basedOn w:val="a7"/>
    <w:uiPriority w:val="49"/>
    <w:rsid w:val="00802E0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Doc\Work\2017\XC2002_FHC\&#20135;&#20986;\&#36719;&#20214;&#27010;&#35201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软件概要设计说明书.dot</Template>
  <TotalTime>172</TotalTime>
  <Pages>9</Pages>
  <Words>582</Words>
  <Characters>3323</Characters>
  <Application>Microsoft Office Word</Application>
  <DocSecurity>0</DocSecurity>
  <Lines>27</Lines>
  <Paragraphs>7</Paragraphs>
  <ScaleCrop>false</ScaleCrop>
  <Company>深圳市远望谷信息技术股份有限公司</Company>
  <LinksUpToDate>false</LinksUpToDate>
  <CharactersWithSpaces>3898</CharactersWithSpaces>
  <SharedDoc>false</SharedDoc>
  <HLinks>
    <vt:vector size="138" baseType="variant">
      <vt:variant>
        <vt:i4>2031676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_Toc198721770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_Toc198721769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_Toc198721768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_Toc198721767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_Toc198721766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_Toc198721765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_Toc198721764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_Toc198721763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_Toc198721762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_Toc198721761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_Toc198721760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_Toc198721759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_Toc198721758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_Toc198721757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_Toc198721756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_Toc198721755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_Toc198721754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_Toc198721753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_Toc198721752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_Toc198721751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_Toc198721750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_Toc198721749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_Toc198721748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</dc:title>
  <dc:subject/>
  <dc:creator>LZR</dc:creator>
  <cp:keywords/>
  <dc:description/>
  <cp:lastModifiedBy>LZR</cp:lastModifiedBy>
  <cp:revision>67</cp:revision>
  <cp:lastPrinted>1899-12-31T16:00:00Z</cp:lastPrinted>
  <dcterms:created xsi:type="dcterms:W3CDTF">2017-08-03T05:30:00Z</dcterms:created>
  <dcterms:modified xsi:type="dcterms:W3CDTF">2017-08-03T08:27:00Z</dcterms:modified>
  <cp:category>其它</cp:category>
</cp:coreProperties>
</file>